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10892364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064B3" w:rsidRDefault="008064B3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269954466FE34925939AC5BF77AA3E6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064B3" w:rsidRDefault="003F7290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Einrichtung STEAM VR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90683CB4D8EA4474BA3AADEF7413BDBF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064B3" w:rsidRDefault="008064B3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[Untertitel des Dokuments]</w:t>
              </w:r>
            </w:p>
          </w:sdtContent>
        </w:sdt>
        <w:p w:rsidR="008064B3" w:rsidRDefault="008064B3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064B3" w:rsidRDefault="008064B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  <w:p w:rsidR="008064B3" w:rsidRDefault="0002315A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064B3">
                                      <w:rPr>
                                        <w:caps/>
                                        <w:color w:val="4472C4" w:themeColor="accent1"/>
                                      </w:rPr>
                                      <w:t>[Firmenname]</w:t>
                                    </w:r>
                                  </w:sdtContent>
                                </w:sdt>
                              </w:p>
                              <w:p w:rsidR="008064B3" w:rsidRDefault="0002315A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064B3">
                                      <w:rPr>
                                        <w:color w:val="4472C4" w:themeColor="accent1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064B3" w:rsidRDefault="008064B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[Datum]</w:t>
                              </w:r>
                            </w:p>
                          </w:sdtContent>
                        </w:sdt>
                        <w:p w:rsidR="008064B3" w:rsidRDefault="0002315A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064B3">
                                <w:rPr>
                                  <w:caps/>
                                  <w:color w:val="4472C4" w:themeColor="accent1"/>
                                </w:rPr>
                                <w:t>[Firmenname]</w:t>
                              </w:r>
                            </w:sdtContent>
                          </w:sdt>
                        </w:p>
                        <w:p w:rsidR="008064B3" w:rsidRDefault="0002315A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064B3">
                                <w:rPr>
                                  <w:color w:val="4472C4" w:themeColor="accent1"/>
                                </w:rPr>
                                <w:t>[Firmenadresse]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064B3" w:rsidRDefault="008064B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2513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64B3" w:rsidRDefault="008064B3">
          <w:pPr>
            <w:pStyle w:val="Inhaltsverzeichnisberschrift"/>
          </w:pPr>
          <w:r>
            <w:t>Inhalt</w:t>
          </w:r>
        </w:p>
        <w:p w:rsidR="008064B3" w:rsidRDefault="008064B3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Es wurden keine Einträge für das Inhaltsverzeichnis gefunden.</w:t>
          </w:r>
          <w:r>
            <w:rPr>
              <w:b/>
              <w:bCs/>
            </w:rPr>
            <w:fldChar w:fldCharType="end"/>
          </w:r>
        </w:p>
      </w:sdtContent>
    </w:sdt>
    <w:p w:rsidR="003F3425" w:rsidRDefault="003F3425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3F7290" w:rsidP="008064B3">
      <w:pPr>
        <w:pStyle w:val="berschrift1"/>
      </w:pPr>
      <w:r>
        <w:lastRenderedPageBreak/>
        <w:t>Installation</w:t>
      </w:r>
    </w:p>
    <w:p w:rsidR="003F7290" w:rsidRPr="003F7290" w:rsidRDefault="003F7290" w:rsidP="003F7290"/>
    <w:p w:rsidR="008064B3" w:rsidRDefault="003F7290" w:rsidP="003F7290">
      <w:pPr>
        <w:pStyle w:val="berschrift2"/>
      </w:pPr>
      <w:r>
        <w:t>Benötigte Software</w:t>
      </w:r>
    </w:p>
    <w:p w:rsidR="003F7290" w:rsidRDefault="005D52E6" w:rsidP="005D52E6">
      <w:pPr>
        <w:pStyle w:val="Listenabsatz"/>
        <w:numPr>
          <w:ilvl w:val="0"/>
          <w:numId w:val="2"/>
        </w:numPr>
      </w:pPr>
      <w:r>
        <w:t xml:space="preserve">Steam mit </w:t>
      </w:r>
      <w:proofErr w:type="spellStart"/>
      <w:r>
        <w:t>SteamVR</w:t>
      </w:r>
      <w:proofErr w:type="spellEnd"/>
      <w:r>
        <w:t xml:space="preserve"> installiert</w:t>
      </w:r>
    </w:p>
    <w:p w:rsidR="005D52E6" w:rsidRDefault="005D52E6" w:rsidP="005D52E6">
      <w:pPr>
        <w:pStyle w:val="Listenabsatz"/>
        <w:numPr>
          <w:ilvl w:val="0"/>
          <w:numId w:val="2"/>
        </w:numPr>
      </w:pPr>
      <w:r>
        <w:t>Unity 2018.3 oder höher</w:t>
      </w:r>
    </w:p>
    <w:p w:rsidR="005D52E6" w:rsidRDefault="005D52E6" w:rsidP="005D52E6">
      <w:pPr>
        <w:pStyle w:val="berschrift2"/>
      </w:pPr>
      <w:r>
        <w:t>Steam VR Unterstütze Geräte</w:t>
      </w:r>
    </w:p>
    <w:p w:rsidR="005D52E6" w:rsidRPr="005D52E6" w:rsidRDefault="005D52E6" w:rsidP="005D52E6">
      <w:pPr>
        <w:pStyle w:val="Listenabsatz"/>
        <w:numPr>
          <w:ilvl w:val="0"/>
          <w:numId w:val="2"/>
        </w:numPr>
      </w:pPr>
      <w:r>
        <w:t>Occulus Rift / HTC Vive Pro</w:t>
      </w:r>
    </w:p>
    <w:p w:rsidR="005D52E6" w:rsidRDefault="005D52E6" w:rsidP="005D52E6">
      <w:pPr>
        <w:pStyle w:val="berschrift2"/>
      </w:pPr>
      <w:r>
        <w:t>Plugins für Steam VR</w:t>
      </w:r>
    </w:p>
    <w:p w:rsidR="005D52E6" w:rsidRDefault="005D52E6" w:rsidP="0035184C">
      <w:pPr>
        <w:pStyle w:val="Listenabsatz"/>
        <w:numPr>
          <w:ilvl w:val="0"/>
          <w:numId w:val="2"/>
        </w:numPr>
      </w:pPr>
      <w:proofErr w:type="spellStart"/>
      <w:r>
        <w:t>SteamVR</w:t>
      </w:r>
      <w:proofErr w:type="spellEnd"/>
      <w:r>
        <w:t xml:space="preserve"> Plugin aus dem Asset Store installieren</w:t>
      </w:r>
    </w:p>
    <w:p w:rsidR="0035184C" w:rsidRDefault="0035184C" w:rsidP="0035184C">
      <w:pPr>
        <w:pStyle w:val="berschrift1"/>
      </w:pPr>
      <w:r>
        <w:t>Einrichtung Beispiel in Unity</w:t>
      </w:r>
    </w:p>
    <w:p w:rsidR="0035184C" w:rsidRDefault="0035184C" w:rsidP="0035184C">
      <w:pPr>
        <w:pStyle w:val="Listenabsatz"/>
        <w:numPr>
          <w:ilvl w:val="0"/>
          <w:numId w:val="2"/>
        </w:numPr>
      </w:pPr>
      <w:r>
        <w:t xml:space="preserve">Im </w:t>
      </w:r>
      <w:proofErr w:type="spellStart"/>
      <w:r>
        <w:t>Prefab</w:t>
      </w:r>
      <w:proofErr w:type="spellEnd"/>
      <w:r>
        <w:t xml:space="preserve"> Ordner </w:t>
      </w:r>
      <w:proofErr w:type="spellStart"/>
      <w:r>
        <w:t>CameraRig</w:t>
      </w:r>
      <w:proofErr w:type="spellEnd"/>
      <w:r>
        <w:t xml:space="preserve"> und </w:t>
      </w:r>
      <w:proofErr w:type="spellStart"/>
      <w:r>
        <w:t>SteamVR</w:t>
      </w:r>
      <w:proofErr w:type="spellEnd"/>
      <w:r>
        <w:t xml:space="preserve"> einfügen und die alte Main </w:t>
      </w:r>
      <w:proofErr w:type="spellStart"/>
      <w:r>
        <w:t>Camera</w:t>
      </w:r>
      <w:proofErr w:type="spellEnd"/>
      <w:r>
        <w:t xml:space="preserve"> löschen</w:t>
      </w:r>
    </w:p>
    <w:p w:rsidR="0035184C" w:rsidRDefault="00C20673" w:rsidP="00C20673">
      <w:pPr>
        <w:pStyle w:val="berschrift2"/>
      </w:pPr>
      <w:r>
        <w:t>Einrichtung der Eingaben für das Headset</w:t>
      </w:r>
    </w:p>
    <w:p w:rsidR="00C20673" w:rsidRDefault="00C20673" w:rsidP="00C20673">
      <w:pPr>
        <w:pStyle w:val="Listenabsatz"/>
        <w:numPr>
          <w:ilvl w:val="0"/>
          <w:numId w:val="2"/>
        </w:numPr>
      </w:pPr>
      <w:r>
        <w:t xml:space="preserve">Unter </w:t>
      </w:r>
      <w:proofErr w:type="spellStart"/>
      <w:r>
        <w:t>Window</w:t>
      </w:r>
      <w:proofErr w:type="spellEnd"/>
      <w:r>
        <w:t xml:space="preserve"> </w:t>
      </w:r>
      <w:proofErr w:type="spellStart"/>
      <w:r w:rsidR="00CB6D8F">
        <w:t>SteamVR</w:t>
      </w:r>
      <w:proofErr w:type="spellEnd"/>
      <w:r w:rsidR="00CB6D8F">
        <w:t xml:space="preserve"> Input kann das Fenster für die Einstellungsmöglichkeiten geöffnet werden</w:t>
      </w:r>
    </w:p>
    <w:p w:rsidR="00CB6D8F" w:rsidRDefault="00CB6D8F" w:rsidP="00CB6D8F">
      <w:pPr>
        <w:pStyle w:val="berschrift3"/>
      </w:pPr>
      <w:r>
        <w:t>Möglichkeiten für die Einstellung</w:t>
      </w:r>
    </w:p>
    <w:p w:rsidR="00CB6D8F" w:rsidRDefault="00CB6D8F" w:rsidP="00CB6D8F">
      <w:pPr>
        <w:pStyle w:val="Listenabsatz"/>
        <w:numPr>
          <w:ilvl w:val="0"/>
          <w:numId w:val="2"/>
        </w:numPr>
      </w:pPr>
      <w:r>
        <w:t>Über das kleine + kann man Aktionen hinzufügen</w:t>
      </w:r>
    </w:p>
    <w:p w:rsidR="00CB6D8F" w:rsidRDefault="00CB6D8F" w:rsidP="00CB6D8F">
      <w:r>
        <w:t>Folgende Aktionen sind möglich</w:t>
      </w:r>
    </w:p>
    <w:p w:rsidR="00CB6D8F" w:rsidRDefault="00CB6D8F" w:rsidP="00CB6D8F">
      <w:pPr>
        <w:pStyle w:val="Listenabsatz"/>
        <w:numPr>
          <w:ilvl w:val="0"/>
          <w:numId w:val="2"/>
        </w:numPr>
      </w:pPr>
      <w:r>
        <w:t>Boolean entweder 1 oder 0 als Beispiel das greifen eines Objektes</w:t>
      </w:r>
    </w:p>
    <w:p w:rsidR="00CB6D8F" w:rsidRDefault="00CB6D8F" w:rsidP="00CB6D8F">
      <w:pPr>
        <w:pStyle w:val="Listenabsatz"/>
        <w:numPr>
          <w:ilvl w:val="0"/>
          <w:numId w:val="2"/>
        </w:numPr>
      </w:pPr>
      <w:r>
        <w:t>Single / Vector 1 liefert Werte zwischen 0 und 1- -&gt; Geschwindigkeiten</w:t>
      </w:r>
    </w:p>
    <w:p w:rsidR="00CB6D8F" w:rsidRDefault="00CB6D8F" w:rsidP="00CB6D8F">
      <w:pPr>
        <w:pStyle w:val="Listenabsatz"/>
        <w:numPr>
          <w:ilvl w:val="0"/>
          <w:numId w:val="2"/>
        </w:numPr>
      </w:pPr>
      <w:r>
        <w:t xml:space="preserve">Vector 2 liefert Werte zwischen 0 und 1 zwischen der X und </w:t>
      </w:r>
      <w:proofErr w:type="gramStart"/>
      <w:r>
        <w:t>Y Achse</w:t>
      </w:r>
      <w:proofErr w:type="gramEnd"/>
      <w:r>
        <w:t xml:space="preserve"> als Bespiel die Richtung</w:t>
      </w:r>
    </w:p>
    <w:p w:rsidR="00CB6D8F" w:rsidRDefault="00CB6D8F" w:rsidP="00CB6D8F">
      <w:pPr>
        <w:pStyle w:val="Listenabsatz"/>
        <w:numPr>
          <w:ilvl w:val="0"/>
          <w:numId w:val="2"/>
        </w:numPr>
      </w:pPr>
      <w:r>
        <w:t>Vector 3 liefert Werte zwischen 0 und 1 zwischen der X, Y und Z Achse eher ungewöhnlich</w:t>
      </w:r>
    </w:p>
    <w:p w:rsidR="00CB6D8F" w:rsidRDefault="00CB6D8F" w:rsidP="00CB6D8F">
      <w:pPr>
        <w:pStyle w:val="Listenabsatz"/>
        <w:numPr>
          <w:ilvl w:val="0"/>
          <w:numId w:val="2"/>
        </w:numPr>
      </w:pPr>
      <w:r>
        <w:t>Pose liefert die Werte für einen Position und einer Rotation im 3D Space</w:t>
      </w:r>
    </w:p>
    <w:p w:rsidR="00CB6D8F" w:rsidRDefault="00CB6D8F" w:rsidP="00CB6D8F">
      <w:pPr>
        <w:pStyle w:val="Listenabsatz"/>
        <w:numPr>
          <w:ilvl w:val="0"/>
          <w:numId w:val="2"/>
        </w:numPr>
      </w:pPr>
      <w:r>
        <w:t>Skeleton liefert Werte für den Controller und der Finger des Anwenders</w:t>
      </w:r>
    </w:p>
    <w:p w:rsidR="00CB6D8F" w:rsidRDefault="00CB6D8F" w:rsidP="00CB6D8F">
      <w:r>
        <w:t>Für die Ausgabe können die Controller vibriert werden</w:t>
      </w:r>
    </w:p>
    <w:p w:rsidR="00CB6D8F" w:rsidRDefault="00CB6D8F" w:rsidP="00CB6D8F">
      <w:pPr>
        <w:pStyle w:val="berschrift3"/>
      </w:pPr>
      <w:r>
        <w:t>Einrichtung eines neuen Action Sets</w:t>
      </w:r>
    </w:p>
    <w:p w:rsidR="00FA28B1" w:rsidRPr="005D52E6" w:rsidRDefault="00FA28B1" w:rsidP="005D52E6">
      <w:bookmarkStart w:id="0" w:name="_GoBack"/>
      <w:bookmarkEnd w:id="0"/>
    </w:p>
    <w:sectPr w:rsidR="00FA28B1" w:rsidRPr="005D52E6" w:rsidSect="008064B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556F"/>
    <w:multiLevelType w:val="hybridMultilevel"/>
    <w:tmpl w:val="BBD8DB88"/>
    <w:lvl w:ilvl="0" w:tplc="541885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44B1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90"/>
    <w:rsid w:val="0002315A"/>
    <w:rsid w:val="002D71B3"/>
    <w:rsid w:val="0035184C"/>
    <w:rsid w:val="003F3425"/>
    <w:rsid w:val="003F7290"/>
    <w:rsid w:val="005D52E6"/>
    <w:rsid w:val="008064B3"/>
    <w:rsid w:val="00B36C1A"/>
    <w:rsid w:val="00C20673"/>
    <w:rsid w:val="00C76CB4"/>
    <w:rsid w:val="00CB6D8F"/>
    <w:rsid w:val="00FA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3DBB"/>
  <w15:chartTrackingRefBased/>
  <w15:docId w15:val="{B80696C9-8C0B-4D86-84A0-50DE94F5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64B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64B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064B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64B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64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64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64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64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64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064B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064B3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6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064B3"/>
    <w:pPr>
      <w:numPr>
        <w:numId w:val="0"/>
      </w:num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6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064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64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64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64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64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64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64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5D5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\Desktop\6.Semester\Dokumentation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9954466FE34925939AC5BF77AA3E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A44B74-6DB2-4460-AFFB-C943E185FD95}"/>
      </w:docPartPr>
      <w:docPartBody>
        <w:p w:rsidR="00000000" w:rsidRDefault="00DE2066">
          <w:pPr>
            <w:pStyle w:val="269954466FE34925939AC5BF77AA3E6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90683CB4D8EA4474BA3AADEF7413BD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0AA8E1-27EF-4348-A615-13AC15BEFB1D}"/>
      </w:docPartPr>
      <w:docPartBody>
        <w:p w:rsidR="00000000" w:rsidRDefault="00DE2066">
          <w:pPr>
            <w:pStyle w:val="90683CB4D8EA4474BA3AADEF7413BDBF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66"/>
    <w:rsid w:val="00DE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69954466FE34925939AC5BF77AA3E62">
    <w:name w:val="269954466FE34925939AC5BF77AA3E62"/>
  </w:style>
  <w:style w:type="paragraph" w:customStyle="1" w:styleId="90683CB4D8EA4474BA3AADEF7413BDBF">
    <w:name w:val="90683CB4D8EA4474BA3AADEF7413B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348B1-55F0-450D-9B95-CC61A8656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Dokumentationen.dotx</Template>
  <TotalTime>0</TotalTime>
  <Pages>3</Pages>
  <Words>179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Einrichtung STEAM VR</vt:lpstr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Einrichtung STEAM VR</dc:title>
  <dc:subject/>
  <dc:creator>Justin Scholz</dc:creator>
  <cp:keywords/>
  <dc:description/>
  <cp:lastModifiedBy>Justin Scholz</cp:lastModifiedBy>
  <cp:revision>3</cp:revision>
  <dcterms:created xsi:type="dcterms:W3CDTF">2019-04-25T08:41:00Z</dcterms:created>
  <dcterms:modified xsi:type="dcterms:W3CDTF">2019-04-27T11:11:00Z</dcterms:modified>
</cp:coreProperties>
</file>