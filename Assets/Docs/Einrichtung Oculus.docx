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eastAsia="en-US"/>
        </w:rPr>
        <w:id w:val="-108923647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8064B3" w:rsidRDefault="008064B3">
          <w:pPr>
            <w:pStyle w:val="KeinLeerraum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F6CA50D47B8A41E6ABEC57D54809616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8064B3" w:rsidRDefault="00AA7B86">
              <w:pPr>
                <w:pStyle w:val="KeinLeerraum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EinRichtung Oculus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Untertitel"/>
            <w:tag w:val=""/>
            <w:id w:val="328029620"/>
            <w:placeholder>
              <w:docPart w:val="CDEEE82C98664274803849F7B3895B54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8064B3" w:rsidRDefault="008064B3">
              <w:pPr>
                <w:pStyle w:val="KeinLeerraum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[Untertitel des Dokuments]</w:t>
              </w:r>
            </w:p>
          </w:sdtContent>
        </w:sdt>
        <w:p w:rsidR="008064B3" w:rsidRDefault="008064B3">
          <w:pPr>
            <w:pStyle w:val="KeinLeerraum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feld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064B3" w:rsidRDefault="008064B3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[Datum]</w:t>
                                    </w:r>
                                  </w:p>
                                </w:sdtContent>
                              </w:sdt>
                              <w:p w:rsidR="008064B3" w:rsidRDefault="00BE0016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Firma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064B3">
                                      <w:rPr>
                                        <w:caps/>
                                        <w:color w:val="4472C4" w:themeColor="accent1"/>
                                      </w:rPr>
                                      <w:t>[Firmenname]</w:t>
                                    </w:r>
                                  </w:sdtContent>
                                </w:sdt>
                              </w:p>
                              <w:p w:rsidR="008064B3" w:rsidRDefault="00BE0016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064B3">
                                      <w:rPr>
                                        <w:color w:val="4472C4" w:themeColor="accent1"/>
                                      </w:rPr>
                                      <w:t>[Firmenadresse]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Np9dg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064B3" w:rsidRDefault="008064B3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[Datum]</w:t>
                              </w:r>
                            </w:p>
                          </w:sdtContent>
                        </w:sdt>
                        <w:p w:rsidR="008064B3" w:rsidRDefault="00AA7B86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Firma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064B3">
                                <w:rPr>
                                  <w:caps/>
                                  <w:color w:val="4472C4" w:themeColor="accent1"/>
                                </w:rPr>
                                <w:t>[Firmenname]</w:t>
                              </w:r>
                            </w:sdtContent>
                          </w:sdt>
                        </w:p>
                        <w:p w:rsidR="008064B3" w:rsidRDefault="00AA7B86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064B3">
                                <w:rPr>
                                  <w:color w:val="4472C4" w:themeColor="accent1"/>
                                </w:rPr>
                                <w:t>[Firmenadresse]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064B3" w:rsidRDefault="008064B3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125138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064B3" w:rsidRDefault="008064B3">
          <w:pPr>
            <w:pStyle w:val="Inhaltsverzeichnisberschrift"/>
          </w:pPr>
          <w:r>
            <w:t>Inhalt</w:t>
          </w:r>
        </w:p>
        <w:p w:rsidR="008064B3" w:rsidRDefault="008064B3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Es wurden keine Einträge für das Inhaltsverzeichnis gefunden.</w:t>
          </w:r>
          <w:r>
            <w:rPr>
              <w:b/>
              <w:bCs/>
            </w:rPr>
            <w:fldChar w:fldCharType="end"/>
          </w:r>
        </w:p>
      </w:sdtContent>
    </w:sdt>
    <w:p w:rsidR="003F3425" w:rsidRDefault="003F3425"/>
    <w:p w:rsidR="008064B3" w:rsidRDefault="008064B3"/>
    <w:p w:rsidR="008064B3" w:rsidRDefault="008064B3"/>
    <w:p w:rsidR="008064B3" w:rsidRDefault="008064B3"/>
    <w:p w:rsidR="008064B3" w:rsidRDefault="008064B3"/>
    <w:p w:rsidR="008064B3" w:rsidRDefault="008064B3"/>
    <w:p w:rsidR="008064B3" w:rsidRDefault="008064B3"/>
    <w:p w:rsidR="008064B3" w:rsidRDefault="008064B3"/>
    <w:p w:rsidR="008064B3" w:rsidRDefault="008064B3"/>
    <w:p w:rsidR="008064B3" w:rsidRDefault="008064B3"/>
    <w:p w:rsidR="008064B3" w:rsidRDefault="008064B3"/>
    <w:p w:rsidR="008064B3" w:rsidRDefault="008064B3"/>
    <w:p w:rsidR="008064B3" w:rsidRDefault="008064B3"/>
    <w:p w:rsidR="008064B3" w:rsidRDefault="008064B3"/>
    <w:p w:rsidR="008064B3" w:rsidRDefault="008064B3"/>
    <w:p w:rsidR="008064B3" w:rsidRDefault="008064B3"/>
    <w:p w:rsidR="008064B3" w:rsidRDefault="008064B3"/>
    <w:p w:rsidR="008064B3" w:rsidRDefault="008064B3"/>
    <w:p w:rsidR="008064B3" w:rsidRDefault="008064B3"/>
    <w:p w:rsidR="008064B3" w:rsidRDefault="008064B3"/>
    <w:p w:rsidR="008064B3" w:rsidRDefault="008064B3"/>
    <w:p w:rsidR="008064B3" w:rsidRDefault="008064B3"/>
    <w:p w:rsidR="008064B3" w:rsidRDefault="008064B3"/>
    <w:p w:rsidR="008064B3" w:rsidRDefault="008064B3"/>
    <w:p w:rsidR="008064B3" w:rsidRDefault="008064B3"/>
    <w:p w:rsidR="008064B3" w:rsidRDefault="008064B3"/>
    <w:p w:rsidR="008064B3" w:rsidRDefault="008064B3"/>
    <w:p w:rsidR="008064B3" w:rsidRDefault="008064B3"/>
    <w:p w:rsidR="008064B3" w:rsidRDefault="008064B3"/>
    <w:p w:rsidR="008064B3" w:rsidRDefault="008064B3"/>
    <w:p w:rsidR="00664CEF" w:rsidRDefault="00664CEF" w:rsidP="00664CEF">
      <w:pPr>
        <w:pStyle w:val="berschrift1"/>
      </w:pPr>
      <w:r>
        <w:lastRenderedPageBreak/>
        <w:t>Unsortierte Informationen</w:t>
      </w:r>
    </w:p>
    <w:p w:rsidR="00664CEF" w:rsidRDefault="00E24D3B" w:rsidP="00664CEF">
      <w:hyperlink r:id="rId8" w:history="1">
        <w:r w:rsidRPr="00C933A2">
          <w:rPr>
            <w:rStyle w:val="Hyperlink"/>
          </w:rPr>
          <w:t>https://developer.oculus.com/documentation/</w:t>
        </w:r>
        <w:bookmarkStart w:id="0" w:name="_GoBack"/>
        <w:bookmarkEnd w:id="0"/>
        <w:r w:rsidRPr="00C933A2">
          <w:rPr>
            <w:rStyle w:val="Hyperlink"/>
          </w:rPr>
          <w:t>u</w:t>
        </w:r>
        <w:r w:rsidRPr="00C933A2">
          <w:rPr>
            <w:rStyle w:val="Hyperlink"/>
          </w:rPr>
          <w:t>nity/latest/concepts/book-unity-dg/</w:t>
        </w:r>
      </w:hyperlink>
      <w:r>
        <w:t xml:space="preserve"> Unity Guide mit den wichtigsten Themen beantwortet</w:t>
      </w:r>
    </w:p>
    <w:p w:rsidR="00E24D3B" w:rsidRDefault="00E24D3B" w:rsidP="00664CEF">
      <w:hyperlink r:id="rId9" w:history="1">
        <w:r w:rsidRPr="00C933A2">
          <w:rPr>
            <w:rStyle w:val="Hyperlink"/>
          </w:rPr>
          <w:t>https://developer.oculus.com/documentation/unity/latest/concepts/unity-faq/</w:t>
        </w:r>
      </w:hyperlink>
      <w:r>
        <w:t xml:space="preserve"> Wichtigsten Fragen gestellt für Unity</w:t>
      </w:r>
    </w:p>
    <w:p w:rsidR="00E24D3B" w:rsidRDefault="00E24D3B" w:rsidP="00664CEF">
      <w:hyperlink r:id="rId10" w:history="1">
        <w:r w:rsidRPr="00C933A2">
          <w:rPr>
            <w:rStyle w:val="Hyperlink"/>
          </w:rPr>
          <w:t>https://developer.oculus.com/hardware-report/pc/</w:t>
        </w:r>
      </w:hyperlink>
      <w:r>
        <w:t xml:space="preserve"> Report welche Hardware verwendet wurde</w:t>
      </w:r>
    </w:p>
    <w:p w:rsidR="00E24D3B" w:rsidRDefault="00E24D3B" w:rsidP="00664CEF"/>
    <w:p w:rsidR="00E24D3B" w:rsidRPr="00664CEF" w:rsidRDefault="00E24D3B" w:rsidP="00664CEF"/>
    <w:sectPr w:rsidR="00E24D3B" w:rsidRPr="00664CEF" w:rsidSect="008064B3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44B19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97A5540"/>
    <w:multiLevelType w:val="hybridMultilevel"/>
    <w:tmpl w:val="F12CCB8C"/>
    <w:lvl w:ilvl="0" w:tplc="86F4A8B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B86"/>
    <w:rsid w:val="002D71B3"/>
    <w:rsid w:val="003F3425"/>
    <w:rsid w:val="00664CEF"/>
    <w:rsid w:val="008064B3"/>
    <w:rsid w:val="00AA7B86"/>
    <w:rsid w:val="00B36C1A"/>
    <w:rsid w:val="00BE0016"/>
    <w:rsid w:val="00C76CB4"/>
    <w:rsid w:val="00E24D3B"/>
    <w:rsid w:val="00E5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5C164"/>
  <w15:chartTrackingRefBased/>
  <w15:docId w15:val="{4E21B6F2-D2F3-4AC1-A695-537A404E1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064B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064B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064B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064B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064B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064B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064B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064B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064B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8064B3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064B3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064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064B3"/>
    <w:pPr>
      <w:numPr>
        <w:numId w:val="0"/>
      </w:numPr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064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064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064B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064B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064B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064B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064B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064B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664CE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24D3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24D3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E00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oculus.com/documentation/unity/latest/concepts/book-unity-dg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oculus.com/hardware-report/pc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oculus.com/documentation/unity/latest/concepts/unity-faq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sti\Desktop\6.Semester\Dokumentation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6CA50D47B8A41E6ABEC57D54809616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6FA370B-F513-400A-90C4-0EFD77B0BC3A}"/>
      </w:docPartPr>
      <w:docPartBody>
        <w:p w:rsidR="00105513" w:rsidRDefault="000D15D5">
          <w:pPr>
            <w:pStyle w:val="F6CA50D47B8A41E6ABEC57D54809616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[Dokumenttitel]</w:t>
          </w:r>
        </w:p>
      </w:docPartBody>
    </w:docPart>
    <w:docPart>
      <w:docPartPr>
        <w:name w:val="CDEEE82C98664274803849F7B3895B5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8BA96F6-3C92-49F0-980A-9CFD99B1E7B8}"/>
      </w:docPartPr>
      <w:docPartBody>
        <w:p w:rsidR="00105513" w:rsidRDefault="000D15D5">
          <w:pPr>
            <w:pStyle w:val="CDEEE82C98664274803849F7B3895B54"/>
          </w:pPr>
          <w:r>
            <w:rPr>
              <w:color w:val="4472C4" w:themeColor="accent1"/>
              <w:sz w:val="28"/>
              <w:szCs w:val="28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5D5"/>
    <w:rsid w:val="000570CA"/>
    <w:rsid w:val="000D15D5"/>
    <w:rsid w:val="0010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6CA50D47B8A41E6ABEC57D54809616B">
    <w:name w:val="F6CA50D47B8A41E6ABEC57D54809616B"/>
  </w:style>
  <w:style w:type="paragraph" w:customStyle="1" w:styleId="CDEEE82C98664274803849F7B3895B54">
    <w:name w:val="CDEEE82C98664274803849F7B3895B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D214A-7882-4CF8-BCC3-9008D8134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Dokumentationen.dotx</Template>
  <TotalTime>0</TotalTime>
  <Pages>3</Pages>
  <Words>109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EinRichtung Oculus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EinRichtung Oculus</dc:title>
  <dc:subject/>
  <dc:creator>Justin Scholz</dc:creator>
  <cp:keywords/>
  <dc:description/>
  <cp:lastModifiedBy>Justin Scholz</cp:lastModifiedBy>
  <cp:revision>2</cp:revision>
  <dcterms:created xsi:type="dcterms:W3CDTF">2019-05-06T06:45:00Z</dcterms:created>
  <dcterms:modified xsi:type="dcterms:W3CDTF">2019-05-06T09:50:00Z</dcterms:modified>
</cp:coreProperties>
</file>