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02F" w:rsidRDefault="00A04FEB">
      <w:pPr>
        <w:pStyle w:val="KeinLeerraum"/>
        <w:spacing w:before="1540" w:after="240"/>
        <w:jc w:val="center"/>
        <w:rPr>
          <w:rFonts w:eastAsiaTheme="minorHAnsi"/>
          <w:color w:val="4472C4" w:themeColor="accent1"/>
          <w:lang w:eastAsia="en-US"/>
        </w:rPr>
      </w:pPr>
      <w:r>
        <w:rPr>
          <w:rFonts w:eastAsiaTheme="minorHAnsi"/>
          <w:color w:val="4472C4" w:themeColor="accent1"/>
          <w:lang w:eastAsia="en-US"/>
        </w:rPr>
        <w:t>z</w:t>
      </w:r>
      <w:bookmarkStart w:id="0" w:name="_GoBack"/>
      <w:bookmarkEnd w:id="0"/>
      <w:r w:rsidR="00FF702F">
        <w:rPr>
          <w:rFonts w:eastAsiaTheme="minorHAnsi"/>
          <w:color w:val="4472C4" w:themeColor="accent1"/>
          <w:lang w:eastAsia="en-US"/>
        </w:rPr>
        <w:t>z</w:t>
      </w:r>
    </w:p>
    <w:sdt>
      <w:sdtPr>
        <w:rPr>
          <w:rFonts w:eastAsiaTheme="minorHAnsi"/>
          <w:color w:val="4472C4" w:themeColor="accent1"/>
          <w:lang w:eastAsia="en-US"/>
        </w:rPr>
        <w:id w:val="-1089236472"/>
        <w:docPartObj>
          <w:docPartGallery w:val="Cover Pages"/>
          <w:docPartUnique/>
        </w:docPartObj>
      </w:sdtPr>
      <w:sdtEndPr>
        <w:rPr>
          <w:color w:val="auto"/>
        </w:rPr>
      </w:sdtEndPr>
      <w:sdtContent>
        <w:p w:rsidR="008064B3" w:rsidRDefault="008064B3">
          <w:pPr>
            <w:pStyle w:val="KeinLeerraum"/>
            <w:spacing w:before="1540" w:after="240"/>
            <w:jc w:val="center"/>
            <w:rPr>
              <w:color w:val="4472C4" w:themeColor="accent1"/>
            </w:rPr>
          </w:pP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47CB23BA069D474BA059CCFF3FAC6F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064B3" w:rsidRDefault="00E83C40">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LernApp VR</w:t>
              </w:r>
            </w:p>
          </w:sdtContent>
        </w:sdt>
        <w:sdt>
          <w:sdtPr>
            <w:rPr>
              <w:color w:val="4472C4" w:themeColor="accent1"/>
              <w:sz w:val="28"/>
              <w:szCs w:val="28"/>
            </w:rPr>
            <w:alias w:val="Untertitel"/>
            <w:tag w:val=""/>
            <w:id w:val="328029620"/>
            <w:placeholder>
              <w:docPart w:val="CA82BA7D2AA44365BE8C5FC054C2B7CA"/>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8064B3" w:rsidRDefault="008064B3">
              <w:pPr>
                <w:pStyle w:val="KeinLeerraum"/>
                <w:jc w:val="center"/>
                <w:rPr>
                  <w:color w:val="4472C4" w:themeColor="accent1"/>
                  <w:sz w:val="28"/>
                  <w:szCs w:val="28"/>
                </w:rPr>
              </w:pPr>
              <w:r>
                <w:rPr>
                  <w:color w:val="4472C4" w:themeColor="accent1"/>
                  <w:sz w:val="28"/>
                  <w:szCs w:val="28"/>
                </w:rPr>
                <w:t>[Untertitel des Dokuments]</w:t>
              </w:r>
            </w:p>
          </w:sdtContent>
        </w:sdt>
        <w:p w:rsidR="008064B3" w:rsidRDefault="008064B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3A5C97" w:rsidRDefault="003A5C97">
                                    <w:pPr>
                                      <w:pStyle w:val="KeinLeerraum"/>
                                      <w:spacing w:after="40"/>
                                      <w:jc w:val="center"/>
                                      <w:rPr>
                                        <w:caps/>
                                        <w:color w:val="4472C4" w:themeColor="accent1"/>
                                        <w:sz w:val="28"/>
                                        <w:szCs w:val="28"/>
                                      </w:rPr>
                                    </w:pPr>
                                    <w:r>
                                      <w:rPr>
                                        <w:caps/>
                                        <w:color w:val="4472C4" w:themeColor="accent1"/>
                                        <w:sz w:val="28"/>
                                        <w:szCs w:val="28"/>
                                      </w:rPr>
                                      <w:t>[Datum]</w:t>
                                    </w:r>
                                  </w:p>
                                </w:sdtContent>
                              </w:sdt>
                              <w:p w:rsidR="003A5C97" w:rsidRDefault="00A04FEB">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3A5C97">
                                      <w:rPr>
                                        <w:caps/>
                                        <w:color w:val="4472C4" w:themeColor="accent1"/>
                                      </w:rPr>
                                      <w:t>[Firmenname]</w:t>
                                    </w:r>
                                  </w:sdtContent>
                                </w:sdt>
                              </w:p>
                              <w:p w:rsidR="003A5C97" w:rsidRDefault="00A04FEB">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3A5C97">
                                      <w:rPr>
                                        <w:color w:val="4472C4" w:themeColor="accent1"/>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3A5C97" w:rsidRDefault="003A5C97">
                              <w:pPr>
                                <w:pStyle w:val="KeinLeerraum"/>
                                <w:spacing w:after="40"/>
                                <w:jc w:val="center"/>
                                <w:rPr>
                                  <w:caps/>
                                  <w:color w:val="4472C4" w:themeColor="accent1"/>
                                  <w:sz w:val="28"/>
                                  <w:szCs w:val="28"/>
                                </w:rPr>
                              </w:pPr>
                              <w:r>
                                <w:rPr>
                                  <w:caps/>
                                  <w:color w:val="4472C4" w:themeColor="accent1"/>
                                  <w:sz w:val="28"/>
                                  <w:szCs w:val="28"/>
                                </w:rPr>
                                <w:t>[Datum]</w:t>
                              </w:r>
                            </w:p>
                          </w:sdtContent>
                        </w:sdt>
                        <w:p w:rsidR="003A5C97" w:rsidRDefault="00A04FEB">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3A5C97">
                                <w:rPr>
                                  <w:caps/>
                                  <w:color w:val="4472C4" w:themeColor="accent1"/>
                                </w:rPr>
                                <w:t>[Firmenname]</w:t>
                              </w:r>
                            </w:sdtContent>
                          </w:sdt>
                        </w:p>
                        <w:p w:rsidR="003A5C97" w:rsidRDefault="00A04FEB">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3A5C97">
                                <w:rPr>
                                  <w:color w:val="4472C4" w:themeColor="accent1"/>
                                </w:rPr>
                                <w:t>[Firmenadresse]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064B3" w:rsidRDefault="008064B3">
          <w:r>
            <w:br w:type="page"/>
          </w:r>
        </w:p>
      </w:sdtContent>
    </w:sdt>
    <w:sdt>
      <w:sdtPr>
        <w:rPr>
          <w:rFonts w:asciiTheme="minorHAnsi" w:eastAsiaTheme="minorHAnsi" w:hAnsiTheme="minorHAnsi" w:cstheme="minorBidi"/>
          <w:color w:val="auto"/>
          <w:sz w:val="22"/>
          <w:szCs w:val="22"/>
          <w:lang w:eastAsia="en-US"/>
        </w:rPr>
        <w:id w:val="-1612513840"/>
        <w:docPartObj>
          <w:docPartGallery w:val="Table of Contents"/>
          <w:docPartUnique/>
        </w:docPartObj>
      </w:sdtPr>
      <w:sdtEndPr>
        <w:rPr>
          <w:b/>
          <w:bCs/>
        </w:rPr>
      </w:sdtEndPr>
      <w:sdtContent>
        <w:p w:rsidR="008064B3" w:rsidRDefault="008064B3">
          <w:pPr>
            <w:pStyle w:val="Inhaltsverzeichnisberschrift"/>
          </w:pPr>
          <w:r>
            <w:t>Inhalt</w:t>
          </w:r>
        </w:p>
        <w:p w:rsidR="008064B3" w:rsidRDefault="008064B3">
          <w:r>
            <w:rPr>
              <w:b/>
              <w:bCs/>
            </w:rPr>
            <w:fldChar w:fldCharType="begin"/>
          </w:r>
          <w:r>
            <w:rPr>
              <w:b/>
              <w:bCs/>
            </w:rPr>
            <w:instrText xml:space="preserve"> TOC \o "1-3" \h \z \u </w:instrText>
          </w:r>
          <w:r>
            <w:rPr>
              <w:b/>
              <w:bCs/>
            </w:rPr>
            <w:fldChar w:fldCharType="separate"/>
          </w:r>
          <w:r>
            <w:rPr>
              <w:noProof/>
            </w:rPr>
            <w:t>Es wurden keine Einträge für das Inhaltsverzeichnis gefunden.</w:t>
          </w:r>
          <w:r>
            <w:rPr>
              <w:b/>
              <w:bCs/>
            </w:rPr>
            <w:fldChar w:fldCharType="end"/>
          </w:r>
        </w:p>
      </w:sdtContent>
    </w:sdt>
    <w:p w:rsidR="003F3425" w:rsidRDefault="003F3425"/>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8064B3" w:rsidRDefault="008064B3"/>
    <w:p w:rsidR="00E83C40" w:rsidRDefault="00E83C40" w:rsidP="00E83C40">
      <w:pPr>
        <w:pStyle w:val="berschrift1"/>
      </w:pPr>
      <w:r>
        <w:lastRenderedPageBreak/>
        <w:t>Lernspiel für Programmieren / Entwicklungsumgebung in VR</w:t>
      </w:r>
    </w:p>
    <w:p w:rsidR="00E83C40" w:rsidRDefault="00E83C40" w:rsidP="00E83C40">
      <w:pPr>
        <w:pStyle w:val="berschrift2"/>
      </w:pPr>
      <w:r>
        <w:t>Welche Zielgruppe soll die Anwendung ansprechen</w:t>
      </w:r>
    </w:p>
    <w:p w:rsidR="006136A8" w:rsidRDefault="006136A8" w:rsidP="006136A8">
      <w:pPr>
        <w:pStyle w:val="berschrift3"/>
      </w:pPr>
      <w:r>
        <w:t>Welche Programmiersprache soll oder sollen verwendet werden</w:t>
      </w:r>
    </w:p>
    <w:p w:rsidR="006136A8" w:rsidRDefault="006136A8" w:rsidP="006136A8">
      <w:pPr>
        <w:pStyle w:val="Listenabsatz"/>
        <w:numPr>
          <w:ilvl w:val="0"/>
          <w:numId w:val="3"/>
        </w:numPr>
      </w:pPr>
      <w:r>
        <w:t>Wichtig für die Bestimmung der Beispiele</w:t>
      </w:r>
    </w:p>
    <w:p w:rsidR="003A798A" w:rsidRPr="006136A8" w:rsidRDefault="006136A8" w:rsidP="003A798A">
      <w:pPr>
        <w:pStyle w:val="Listenabsatz"/>
        <w:numPr>
          <w:ilvl w:val="0"/>
          <w:numId w:val="3"/>
        </w:numPr>
      </w:pPr>
      <w:r>
        <w:t>Ist eine Konvertierung nötig oder ist sie überhaupt möglich -&gt; Compiler benötigt</w:t>
      </w:r>
    </w:p>
    <w:p w:rsidR="00E83C40" w:rsidRDefault="00E83C40" w:rsidP="00E83C40">
      <w:pPr>
        <w:pStyle w:val="berschrift3"/>
      </w:pPr>
      <w:r>
        <w:t>Mögliche Zielgruppen</w:t>
      </w:r>
    </w:p>
    <w:p w:rsidR="00E83C40" w:rsidRDefault="00E83C40" w:rsidP="00E83C40">
      <w:pPr>
        <w:pStyle w:val="Listenabsatz"/>
        <w:numPr>
          <w:ilvl w:val="0"/>
          <w:numId w:val="2"/>
        </w:numPr>
      </w:pPr>
      <w:r>
        <w:t>Einsteiger</w:t>
      </w:r>
    </w:p>
    <w:p w:rsidR="00E83C40" w:rsidRDefault="00E83C40" w:rsidP="00E83C40">
      <w:pPr>
        <w:pStyle w:val="Listenabsatz"/>
        <w:numPr>
          <w:ilvl w:val="0"/>
          <w:numId w:val="2"/>
        </w:numPr>
      </w:pPr>
      <w:r>
        <w:t>Fortgeschrittene</w:t>
      </w:r>
    </w:p>
    <w:p w:rsidR="00E83C40" w:rsidRDefault="00E83C40" w:rsidP="00E83C40">
      <w:pPr>
        <w:pStyle w:val="Listenabsatz"/>
        <w:numPr>
          <w:ilvl w:val="0"/>
          <w:numId w:val="2"/>
        </w:numPr>
      </w:pPr>
      <w:r>
        <w:t>Experten</w:t>
      </w:r>
    </w:p>
    <w:p w:rsidR="00E83C40" w:rsidRDefault="00E83C40" w:rsidP="00E83C40">
      <w:pPr>
        <w:pStyle w:val="berschrift3"/>
      </w:pPr>
      <w:r>
        <w:t>Mögliche Altersgruppen für die Anwendung</w:t>
      </w:r>
    </w:p>
    <w:p w:rsidR="00E83C40" w:rsidRDefault="00E83C40" w:rsidP="00E83C40">
      <w:pPr>
        <w:pStyle w:val="Listenabsatz"/>
        <w:numPr>
          <w:ilvl w:val="0"/>
          <w:numId w:val="2"/>
        </w:numPr>
      </w:pPr>
      <w:r>
        <w:t>Kinder</w:t>
      </w:r>
    </w:p>
    <w:p w:rsidR="00E83C40" w:rsidRDefault="00E83C40" w:rsidP="00E83C40">
      <w:pPr>
        <w:pStyle w:val="Listenabsatz"/>
        <w:numPr>
          <w:ilvl w:val="0"/>
          <w:numId w:val="2"/>
        </w:numPr>
      </w:pPr>
      <w:r>
        <w:t>Jugendliche</w:t>
      </w:r>
    </w:p>
    <w:p w:rsidR="00E83C40" w:rsidRPr="004112A7" w:rsidRDefault="00E83C40" w:rsidP="00E83C40">
      <w:pPr>
        <w:pStyle w:val="Listenabsatz"/>
        <w:numPr>
          <w:ilvl w:val="0"/>
          <w:numId w:val="2"/>
        </w:numPr>
      </w:pPr>
      <w:r>
        <w:t>Egal welches Alter</w:t>
      </w:r>
    </w:p>
    <w:p w:rsidR="00E83C40" w:rsidRDefault="00E83C40" w:rsidP="00E83C40">
      <w:pPr>
        <w:pStyle w:val="berschrift2"/>
      </w:pPr>
      <w:r>
        <w:t xml:space="preserve">Durch welche Funktionen soll sie sich über einer normalen </w:t>
      </w:r>
      <w:r w:rsidR="00224EF2">
        <w:t>Lernanwendung</w:t>
      </w:r>
      <w:r>
        <w:t xml:space="preserve"> abheben</w:t>
      </w:r>
    </w:p>
    <w:p w:rsidR="00E83C40" w:rsidRDefault="00E83C40" w:rsidP="00E83C40">
      <w:pPr>
        <w:pStyle w:val="Listenabsatz"/>
        <w:numPr>
          <w:ilvl w:val="0"/>
          <w:numId w:val="2"/>
        </w:numPr>
      </w:pPr>
      <w:r>
        <w:t>Interaktives Lernprogramm / Tutorials</w:t>
      </w:r>
    </w:p>
    <w:p w:rsidR="00E83C40" w:rsidRDefault="00E83C40" w:rsidP="00E83C40">
      <w:pPr>
        <w:pStyle w:val="Listenabsatz"/>
        <w:numPr>
          <w:ilvl w:val="0"/>
          <w:numId w:val="2"/>
        </w:numPr>
      </w:pPr>
      <w:r>
        <w:t>Bessere Visuelle Darstellung von Inhalten</w:t>
      </w:r>
    </w:p>
    <w:p w:rsidR="00E83C40" w:rsidRDefault="00E83C40" w:rsidP="00E83C40">
      <w:pPr>
        <w:pStyle w:val="Listenabsatz"/>
        <w:numPr>
          <w:ilvl w:val="0"/>
          <w:numId w:val="2"/>
        </w:numPr>
      </w:pPr>
      <w:r>
        <w:t>Höheres Sichtfeld</w:t>
      </w:r>
      <w:r w:rsidR="001A0D22">
        <w:t>, wodurch mehr Fenster möglich sind</w:t>
      </w:r>
    </w:p>
    <w:p w:rsidR="001A0D22" w:rsidRDefault="001A0D22" w:rsidP="00E83C40">
      <w:pPr>
        <w:pStyle w:val="Listenabsatz"/>
        <w:numPr>
          <w:ilvl w:val="0"/>
          <w:numId w:val="2"/>
        </w:numPr>
      </w:pPr>
      <w:r>
        <w:t>Leichteres Kopieren und Einfügen von Elementen</w:t>
      </w:r>
    </w:p>
    <w:p w:rsidR="001A0D22" w:rsidRDefault="001A0D22" w:rsidP="001A0D22">
      <w:pPr>
        <w:pStyle w:val="Listenabsatz"/>
        <w:numPr>
          <w:ilvl w:val="1"/>
          <w:numId w:val="2"/>
        </w:numPr>
      </w:pPr>
      <w:r>
        <w:t>Erkennung durch Handbewegung</w:t>
      </w:r>
    </w:p>
    <w:p w:rsidR="001A0D22" w:rsidRDefault="001A0D22" w:rsidP="00E83C40">
      <w:pPr>
        <w:pStyle w:val="Listenabsatz"/>
        <w:numPr>
          <w:ilvl w:val="0"/>
          <w:numId w:val="2"/>
        </w:numPr>
      </w:pPr>
      <w:r>
        <w:t>Integrierte Sprachfunktionen</w:t>
      </w:r>
    </w:p>
    <w:p w:rsidR="001A0D22" w:rsidRDefault="001A0D22" w:rsidP="001A0D22">
      <w:pPr>
        <w:pStyle w:val="Listenabsatz"/>
        <w:numPr>
          <w:ilvl w:val="1"/>
          <w:numId w:val="2"/>
        </w:numPr>
      </w:pPr>
      <w:r>
        <w:t>Google Suche</w:t>
      </w:r>
    </w:p>
    <w:p w:rsidR="00F73690" w:rsidRDefault="001A0D22" w:rsidP="00F73690">
      <w:pPr>
        <w:pStyle w:val="Listenabsatz"/>
        <w:numPr>
          <w:ilvl w:val="0"/>
          <w:numId w:val="2"/>
        </w:numPr>
      </w:pPr>
      <w:r>
        <w:t>Ersatz des kompletten Desktops aber effektiver</w:t>
      </w:r>
    </w:p>
    <w:p w:rsidR="000A6935" w:rsidRDefault="000A6935" w:rsidP="00F73690">
      <w:pPr>
        <w:pStyle w:val="Listenabsatz"/>
        <w:numPr>
          <w:ilvl w:val="0"/>
          <w:numId w:val="2"/>
        </w:numPr>
      </w:pPr>
      <w:r>
        <w:t>Funktionen und Klassen könnten visuell präsentiert werden und auch ihr jeweiligen Funktionen</w:t>
      </w:r>
    </w:p>
    <w:p w:rsidR="00BD79C2" w:rsidRPr="004112A7" w:rsidRDefault="00213CCE" w:rsidP="00BD79C2">
      <w:pPr>
        <w:pStyle w:val="Listenabsatz"/>
        <w:numPr>
          <w:ilvl w:val="0"/>
          <w:numId w:val="2"/>
        </w:numPr>
      </w:pPr>
      <w:r>
        <w:t>Googlen von Grundfunktionen ist nicht mehr nöti</w:t>
      </w:r>
      <w:r w:rsidR="00BD79C2">
        <w:t>g</w:t>
      </w:r>
    </w:p>
    <w:p w:rsidR="00E83C40" w:rsidRDefault="00E83C40" w:rsidP="00E83C40">
      <w:pPr>
        <w:pStyle w:val="berschrift2"/>
      </w:pPr>
      <w:r>
        <w:t xml:space="preserve">Welche Methoden zum </w:t>
      </w:r>
      <w:r w:rsidR="00DF5C1D">
        <w:t>Lernen</w:t>
      </w:r>
      <w:r>
        <w:t xml:space="preserve"> von Programmiersprachen gibt es und worin könnte VR den Unterschied dazu machen</w:t>
      </w:r>
    </w:p>
    <w:p w:rsidR="00E83C40" w:rsidRDefault="00E83C40" w:rsidP="001A0D22">
      <w:pPr>
        <w:pStyle w:val="berschrift2"/>
      </w:pPr>
      <w:r>
        <w:t>Arbeitet man potentiell schneller mit der Anwendung</w:t>
      </w:r>
      <w:r w:rsidR="00DF5C1D">
        <w:t xml:space="preserve"> als mit einer normalen Entwicklungsumgebung</w:t>
      </w:r>
    </w:p>
    <w:p w:rsidR="00DF5C1D" w:rsidRPr="00DF5C1D" w:rsidRDefault="00DF5C1D" w:rsidP="00DF5C1D">
      <w:pPr>
        <w:pStyle w:val="Listenabsatz"/>
        <w:numPr>
          <w:ilvl w:val="0"/>
          <w:numId w:val="2"/>
        </w:numPr>
      </w:pPr>
      <w:r>
        <w:t>Tests durchführen</w:t>
      </w:r>
    </w:p>
    <w:p w:rsidR="001A0D22" w:rsidRDefault="001A0D22" w:rsidP="001A0D22">
      <w:pPr>
        <w:pStyle w:val="berschrift2"/>
      </w:pPr>
      <w:r>
        <w:t>Probleme der Anwendung</w:t>
      </w:r>
    </w:p>
    <w:p w:rsidR="001A0D22" w:rsidRDefault="001A0D22" w:rsidP="001A0D22">
      <w:pPr>
        <w:pStyle w:val="Listenabsatz"/>
        <w:numPr>
          <w:ilvl w:val="0"/>
          <w:numId w:val="2"/>
        </w:numPr>
      </w:pPr>
      <w:r>
        <w:t>Der Tragekomfort von VR Brillen ist immer noch nach langen Sitzungen zu schlecht</w:t>
      </w:r>
    </w:p>
    <w:p w:rsidR="001A0D22" w:rsidRDefault="00F73690" w:rsidP="001A0D22">
      <w:pPr>
        <w:pStyle w:val="Listenabsatz"/>
        <w:numPr>
          <w:ilvl w:val="0"/>
          <w:numId w:val="2"/>
        </w:numPr>
      </w:pPr>
      <w:r>
        <w:t>Virtuelle Tastatur</w:t>
      </w:r>
    </w:p>
    <w:p w:rsidR="00DF5C1D" w:rsidRDefault="00DF5C1D" w:rsidP="00DF5C1D"/>
    <w:p w:rsidR="00DF5C1D" w:rsidRDefault="00DF5C1D" w:rsidP="00DF5C1D"/>
    <w:p w:rsidR="00DF5C1D" w:rsidRDefault="00DF5C1D" w:rsidP="00DF5C1D"/>
    <w:p w:rsidR="00DF5C1D" w:rsidRDefault="00DF5C1D" w:rsidP="00DF5C1D"/>
    <w:p w:rsidR="00DF5C1D" w:rsidRDefault="00DF5C1D" w:rsidP="00DF5C1D"/>
    <w:p w:rsidR="00DF5C1D" w:rsidRDefault="00DF5C1D" w:rsidP="00DF5C1D"/>
    <w:p w:rsidR="00DF5C1D" w:rsidRDefault="00DF5C1D" w:rsidP="00DF5C1D"/>
    <w:p w:rsidR="001A0D22" w:rsidRDefault="001A0D22" w:rsidP="001A0D22">
      <w:pPr>
        <w:pStyle w:val="berschrift1"/>
      </w:pPr>
      <w:r>
        <w:t>Recherche was andere Entwicklungsumgebungen gut macht</w:t>
      </w:r>
    </w:p>
    <w:p w:rsidR="001A0D22" w:rsidRDefault="00F73690" w:rsidP="001A0D22">
      <w:pPr>
        <w:pStyle w:val="berschrift2"/>
      </w:pPr>
      <w:r>
        <w:t>Auf welche Funktionen achte ich bei der Wahl der Entwicklungsumgebung</w:t>
      </w:r>
    </w:p>
    <w:p w:rsidR="00F73690" w:rsidRDefault="00F73690" w:rsidP="00F73690">
      <w:pPr>
        <w:pStyle w:val="Listenabsatz"/>
        <w:numPr>
          <w:ilvl w:val="0"/>
          <w:numId w:val="2"/>
        </w:numPr>
      </w:pPr>
      <w:r>
        <w:t>Übersichtliches Design</w:t>
      </w:r>
    </w:p>
    <w:p w:rsidR="00F73690" w:rsidRDefault="00F73690" w:rsidP="00F73690">
      <w:pPr>
        <w:pStyle w:val="Listenabsatz"/>
        <w:numPr>
          <w:ilvl w:val="0"/>
          <w:numId w:val="2"/>
        </w:numPr>
      </w:pPr>
      <w:r>
        <w:t>Viele automatisierte Prozesse</w:t>
      </w:r>
    </w:p>
    <w:p w:rsidR="00F73690" w:rsidRDefault="00F73690" w:rsidP="00F73690">
      <w:pPr>
        <w:pStyle w:val="Listenabsatz"/>
        <w:numPr>
          <w:ilvl w:val="0"/>
          <w:numId w:val="2"/>
        </w:numPr>
      </w:pPr>
      <w:r>
        <w:t>Einfacher Test von Code und Bearbeitung der Variablen während der Laufzeit</w:t>
      </w:r>
    </w:p>
    <w:p w:rsidR="00F73690" w:rsidRDefault="00F73690" w:rsidP="00F73690">
      <w:pPr>
        <w:pStyle w:val="Listenabsatz"/>
        <w:numPr>
          <w:ilvl w:val="0"/>
          <w:numId w:val="2"/>
        </w:numPr>
      </w:pPr>
      <w:r>
        <w:t>Intelli Sense</w:t>
      </w:r>
    </w:p>
    <w:p w:rsidR="00F73690" w:rsidRDefault="00F73690" w:rsidP="00F73690">
      <w:pPr>
        <w:pStyle w:val="Listenabsatz"/>
        <w:numPr>
          <w:ilvl w:val="1"/>
          <w:numId w:val="2"/>
        </w:numPr>
      </w:pPr>
      <w:r>
        <w:t>Vorschlag für bestimmte Aktionen wie</w:t>
      </w:r>
    </w:p>
    <w:p w:rsidR="00F73690" w:rsidRDefault="00F73690" w:rsidP="00F73690">
      <w:pPr>
        <w:pStyle w:val="Listenabsatz"/>
        <w:numPr>
          <w:ilvl w:val="2"/>
          <w:numId w:val="2"/>
        </w:numPr>
      </w:pPr>
      <w:r>
        <w:t>Imports, Namensgebung der Variablen</w:t>
      </w:r>
    </w:p>
    <w:p w:rsidR="00F73690" w:rsidRDefault="00F73690" w:rsidP="00F73690">
      <w:pPr>
        <w:pStyle w:val="berschrift2"/>
      </w:pPr>
      <w:r>
        <w:t>Welcher Teil beim lernen einer neuen Programmiersprache fiel mir schwer</w:t>
      </w:r>
    </w:p>
    <w:p w:rsidR="00F73690" w:rsidRDefault="000A6935" w:rsidP="000A6935">
      <w:pPr>
        <w:pStyle w:val="Listenabsatz"/>
        <w:numPr>
          <w:ilvl w:val="0"/>
          <w:numId w:val="2"/>
        </w:numPr>
      </w:pPr>
      <w:r>
        <w:t>Merken der Syntax und der Schlüsselbefehle</w:t>
      </w:r>
    </w:p>
    <w:p w:rsidR="00DD3965" w:rsidRDefault="000A6935" w:rsidP="00DD3965">
      <w:pPr>
        <w:pStyle w:val="Listenabsatz"/>
        <w:numPr>
          <w:ilvl w:val="0"/>
          <w:numId w:val="2"/>
        </w:numPr>
      </w:pPr>
      <w:r>
        <w:t>Welche Datenstruktur ist zum speichern von meinen Daten sinnvoll und wie ist die Syntax für diese, welche Befehle stehen mir zur Verfügun</w:t>
      </w:r>
      <w:r w:rsidR="00DD3965">
        <w:t>g</w:t>
      </w:r>
    </w:p>
    <w:p w:rsidR="00DD3965" w:rsidRDefault="00DD3965" w:rsidP="00DD3965">
      <w:pPr>
        <w:pStyle w:val="Listenabsatz"/>
        <w:numPr>
          <w:ilvl w:val="0"/>
          <w:numId w:val="2"/>
        </w:numPr>
      </w:pPr>
      <w:r>
        <w:t>Auswahl von Schleifen und deren Bezeichnern</w:t>
      </w:r>
    </w:p>
    <w:p w:rsidR="00DD3965" w:rsidRDefault="00DD3965" w:rsidP="00DD3965">
      <w:pPr>
        <w:pStyle w:val="Listenabsatz"/>
        <w:numPr>
          <w:ilvl w:val="0"/>
          <w:numId w:val="2"/>
        </w:numPr>
      </w:pPr>
      <w:r>
        <w:t>Anwenden von Codestyle</w:t>
      </w:r>
    </w:p>
    <w:p w:rsidR="00DD3965" w:rsidRDefault="00DD3965" w:rsidP="00DD3965">
      <w:pPr>
        <w:pStyle w:val="berschrift1"/>
      </w:pPr>
      <w:r>
        <w:t>Wie löst meine Anwendung diese Probleme und kann daher effektiver im Lernen und Programmieren sein</w:t>
      </w:r>
    </w:p>
    <w:p w:rsidR="00DD3965" w:rsidRDefault="00A864C1" w:rsidP="00A864C1">
      <w:pPr>
        <w:pStyle w:val="berschrift2"/>
      </w:pPr>
      <w:r>
        <w:t>Visuelle Unterstützung</w:t>
      </w:r>
    </w:p>
    <w:p w:rsidR="00A864C1" w:rsidRDefault="00A864C1" w:rsidP="00A864C1">
      <w:pPr>
        <w:pStyle w:val="Listenabsatz"/>
        <w:numPr>
          <w:ilvl w:val="0"/>
          <w:numId w:val="2"/>
        </w:numPr>
      </w:pPr>
      <w:r>
        <w:t>Anzeigen von Kontrollstrukturen und deren Funktionsweise</w:t>
      </w:r>
    </w:p>
    <w:p w:rsidR="00A864C1" w:rsidRDefault="00A864C1" w:rsidP="00A864C1">
      <w:pPr>
        <w:pStyle w:val="Listenabsatz"/>
        <w:numPr>
          <w:ilvl w:val="1"/>
          <w:numId w:val="2"/>
        </w:numPr>
      </w:pPr>
      <w:r>
        <w:t>Kleine Vorstellung und Anwendungsbeispiel für die jeweilige Kontrollstruktur</w:t>
      </w:r>
    </w:p>
    <w:p w:rsidR="00A864C1" w:rsidRDefault="00A864C1" w:rsidP="00A864C1">
      <w:pPr>
        <w:pStyle w:val="Listenabsatz"/>
        <w:numPr>
          <w:ilvl w:val="1"/>
          <w:numId w:val="2"/>
        </w:numPr>
      </w:pPr>
      <w:r>
        <w:t>Angabe von Vor- und Nachteilen und Laufzeit</w:t>
      </w:r>
    </w:p>
    <w:p w:rsidR="00A864C1" w:rsidRDefault="001B0D7B" w:rsidP="00A864C1">
      <w:pPr>
        <w:pStyle w:val="Listenabsatz"/>
        <w:numPr>
          <w:ilvl w:val="0"/>
          <w:numId w:val="2"/>
        </w:numPr>
      </w:pPr>
      <w:r>
        <w:t>Anzeigen von Datenstrukturen und deren Funktionsweise</w:t>
      </w:r>
    </w:p>
    <w:p w:rsidR="00213CCE" w:rsidRDefault="00213CCE" w:rsidP="00213CCE">
      <w:pPr>
        <w:pStyle w:val="Listenabsatz"/>
        <w:numPr>
          <w:ilvl w:val="1"/>
          <w:numId w:val="2"/>
        </w:numPr>
      </w:pPr>
      <w:r>
        <w:t>Kleine Vorstellung und Anwendungsbeispiel für die jeweilige Kontrollstruktur</w:t>
      </w:r>
    </w:p>
    <w:p w:rsidR="001B0D7B" w:rsidRDefault="00213CCE" w:rsidP="00213CCE">
      <w:pPr>
        <w:pStyle w:val="Listenabsatz"/>
        <w:numPr>
          <w:ilvl w:val="1"/>
          <w:numId w:val="2"/>
        </w:numPr>
      </w:pPr>
      <w:r>
        <w:t>Angabe von Vor- und Nachteilen und Laufzeit</w:t>
      </w:r>
    </w:p>
    <w:p w:rsidR="00213CCE" w:rsidRDefault="00213CCE" w:rsidP="00213CCE">
      <w:pPr>
        <w:pStyle w:val="Listenabsatz"/>
        <w:numPr>
          <w:ilvl w:val="1"/>
          <w:numId w:val="2"/>
        </w:numPr>
      </w:pPr>
      <w:r>
        <w:t>Angabe welcher Datentyp zum Speichern am besten geeignet ist</w:t>
      </w:r>
    </w:p>
    <w:p w:rsidR="00213CCE" w:rsidRDefault="00213CCE" w:rsidP="00213CCE">
      <w:pPr>
        <w:pStyle w:val="Listenabsatz"/>
        <w:numPr>
          <w:ilvl w:val="0"/>
          <w:numId w:val="2"/>
        </w:numPr>
      </w:pPr>
      <w:r>
        <w:t>Anzeigen von Datentypen</w:t>
      </w:r>
    </w:p>
    <w:p w:rsidR="00213CCE" w:rsidRDefault="00213CCE" w:rsidP="00213CCE">
      <w:pPr>
        <w:pStyle w:val="Listenabsatz"/>
        <w:numPr>
          <w:ilvl w:val="1"/>
          <w:numId w:val="2"/>
        </w:numPr>
      </w:pPr>
      <w:r>
        <w:t>Kleine Vorstellung und Anwendungsbeispiel für die jeweilige Kontrollstruktur</w:t>
      </w:r>
    </w:p>
    <w:p w:rsidR="00213CCE" w:rsidRDefault="00213CCE" w:rsidP="00213CCE">
      <w:pPr>
        <w:pStyle w:val="Listenabsatz"/>
        <w:numPr>
          <w:ilvl w:val="1"/>
          <w:numId w:val="2"/>
        </w:numPr>
      </w:pPr>
      <w:r>
        <w:t>Angabe wie groß der Datentyp ist</w:t>
      </w:r>
    </w:p>
    <w:p w:rsidR="00213CCE" w:rsidRDefault="00213CCE" w:rsidP="00213CCE">
      <w:pPr>
        <w:pStyle w:val="Listenabsatz"/>
        <w:numPr>
          <w:ilvl w:val="0"/>
          <w:numId w:val="2"/>
        </w:numPr>
      </w:pPr>
      <w:r>
        <w:t>Anzeigen von Beispielen für:</w:t>
      </w:r>
    </w:p>
    <w:p w:rsidR="00213CCE" w:rsidRDefault="00213CCE" w:rsidP="00213CCE">
      <w:pPr>
        <w:pStyle w:val="Listenabsatz"/>
        <w:numPr>
          <w:ilvl w:val="1"/>
          <w:numId w:val="2"/>
        </w:numPr>
      </w:pPr>
      <w:r>
        <w:t>Einfache Ausgabe über die Kommandozeile</w:t>
      </w:r>
    </w:p>
    <w:p w:rsidR="008064B3" w:rsidRDefault="00BD79C2" w:rsidP="003A798A">
      <w:pPr>
        <w:pStyle w:val="Listenabsatz"/>
        <w:numPr>
          <w:ilvl w:val="1"/>
          <w:numId w:val="2"/>
        </w:numPr>
      </w:pPr>
      <w:r>
        <w:t>Loggen von Informationen</w:t>
      </w:r>
    </w:p>
    <w:p w:rsidR="003A798A" w:rsidRDefault="003A798A" w:rsidP="003A798A">
      <w:pPr>
        <w:pStyle w:val="berschrift1"/>
      </w:pPr>
      <w:r>
        <w:t>Spaltung der Anwendung</w:t>
      </w:r>
      <w:r w:rsidR="007E643A">
        <w:t xml:space="preserve"> in verschiedene </w:t>
      </w:r>
      <w:r>
        <w:t>mögliche Richtungen</w:t>
      </w:r>
    </w:p>
    <w:p w:rsidR="0043697B" w:rsidRDefault="003A798A" w:rsidP="0043697B">
      <w:pPr>
        <w:pStyle w:val="berschrift2"/>
      </w:pPr>
      <w:r>
        <w:t>Lern Anwendung für Anfänger in der Programmierung</w:t>
      </w:r>
      <w:r w:rsidR="0043697B">
        <w:t xml:space="preserve"> (Lernanwendung)</w:t>
      </w:r>
    </w:p>
    <w:p w:rsidR="0043697B" w:rsidRDefault="0043697B" w:rsidP="0043697B">
      <w:pPr>
        <w:pStyle w:val="Listenabsatz"/>
        <w:numPr>
          <w:ilvl w:val="0"/>
          <w:numId w:val="2"/>
        </w:numPr>
      </w:pPr>
      <w:r>
        <w:t>Hilft Einsteigern beim Lernen der Programmiersprache</w:t>
      </w:r>
    </w:p>
    <w:p w:rsidR="0043697B" w:rsidRDefault="0043697B" w:rsidP="0043697B">
      <w:pPr>
        <w:pStyle w:val="Listenabsatz"/>
        <w:numPr>
          <w:ilvl w:val="0"/>
          <w:numId w:val="2"/>
        </w:numPr>
      </w:pPr>
      <w:r>
        <w:t>Gibt visuelle Beispiele für kleinere Programme</w:t>
      </w:r>
    </w:p>
    <w:p w:rsidR="0043697B" w:rsidRPr="0043697B" w:rsidRDefault="0043697B" w:rsidP="0043697B">
      <w:pPr>
        <w:pStyle w:val="Listenabsatz"/>
        <w:numPr>
          <w:ilvl w:val="0"/>
          <w:numId w:val="2"/>
        </w:numPr>
      </w:pPr>
      <w:r>
        <w:t>Hier sind mehrere Programmiersprachen mögliche</w:t>
      </w:r>
    </w:p>
    <w:p w:rsidR="0043697B" w:rsidRPr="0043697B" w:rsidRDefault="003A798A" w:rsidP="0043697B">
      <w:pPr>
        <w:pStyle w:val="berschrift2"/>
      </w:pPr>
      <w:r>
        <w:t>Unterstützung</w:t>
      </w:r>
      <w:r w:rsidR="00D97387">
        <w:t xml:space="preserve"> beim Programmiere</w:t>
      </w:r>
      <w:r w:rsidR="0043697B">
        <w:t>n (Richtige Entwicklungsumgebung)</w:t>
      </w:r>
      <w:r w:rsidR="00F161C7">
        <w:t xml:space="preserve"> zu Aufwendig</w:t>
      </w:r>
      <w:r w:rsidR="00FE035E">
        <w:t>?</w:t>
      </w:r>
    </w:p>
    <w:p w:rsidR="00A81EB2" w:rsidRDefault="0043697B" w:rsidP="0043697B">
      <w:pPr>
        <w:pStyle w:val="Listenabsatz"/>
        <w:numPr>
          <w:ilvl w:val="0"/>
          <w:numId w:val="2"/>
        </w:numPr>
      </w:pPr>
      <w:r>
        <w:t>Hilft beim Programmieren durch Vorschläge</w:t>
      </w:r>
    </w:p>
    <w:p w:rsidR="0043697B" w:rsidRDefault="0043697B" w:rsidP="0043697B">
      <w:pPr>
        <w:pStyle w:val="Listenabsatz"/>
        <w:numPr>
          <w:ilvl w:val="0"/>
          <w:numId w:val="2"/>
        </w:numPr>
      </w:pPr>
      <w:r>
        <w:t>Nur eine Programmiersprache möglich</w:t>
      </w:r>
    </w:p>
    <w:p w:rsidR="0043697B" w:rsidRDefault="0043697B" w:rsidP="0043697B">
      <w:pPr>
        <w:pStyle w:val="Listenabsatz"/>
        <w:numPr>
          <w:ilvl w:val="0"/>
          <w:numId w:val="2"/>
        </w:numPr>
      </w:pPr>
      <w:r>
        <w:t>Größerer Aufwand und schwerer zu Programmieren</w:t>
      </w:r>
    </w:p>
    <w:p w:rsidR="0043697B" w:rsidRDefault="0043697B" w:rsidP="0043697B"/>
    <w:p w:rsidR="0043697B" w:rsidRDefault="00F161C7" w:rsidP="0043697B">
      <w:pPr>
        <w:pStyle w:val="berschrift1"/>
      </w:pPr>
      <w:r>
        <w:t>Scratch als Vergleich</w:t>
      </w:r>
    </w:p>
    <w:p w:rsidR="00F161C7" w:rsidRDefault="00F161C7" w:rsidP="00F161C7">
      <w:pPr>
        <w:pStyle w:val="Listenabsatz"/>
        <w:numPr>
          <w:ilvl w:val="0"/>
          <w:numId w:val="2"/>
        </w:numPr>
      </w:pPr>
      <w:r>
        <w:t>Farben haben immer die gleiche Bedeutung und weisen auf Eigenschaften hin</w:t>
      </w:r>
    </w:p>
    <w:p w:rsidR="00F161C7" w:rsidRDefault="00726AF5" w:rsidP="00F161C7">
      <w:pPr>
        <w:pStyle w:val="Listenabsatz"/>
        <w:numPr>
          <w:ilvl w:val="0"/>
          <w:numId w:val="2"/>
        </w:numPr>
      </w:pPr>
      <w:r>
        <w:t>Leichter Einstieg für Kinder</w:t>
      </w:r>
    </w:p>
    <w:p w:rsidR="00A45D87" w:rsidRDefault="00726AF5" w:rsidP="00A45D87">
      <w:pPr>
        <w:pStyle w:val="Listenabsatz"/>
        <w:numPr>
          <w:ilvl w:val="0"/>
          <w:numId w:val="2"/>
        </w:numPr>
      </w:pPr>
      <w:r>
        <w:t>Nicht geeignet um „richtige“ Programmiersprachen zu lernen</w:t>
      </w:r>
    </w:p>
    <w:p w:rsidR="006825E5" w:rsidRDefault="006825E5" w:rsidP="006825E5">
      <w:pPr>
        <w:pStyle w:val="berschrift1"/>
      </w:pPr>
      <w:r>
        <w:t>Zwei Richtungen in welche die Anwendung gehen könnte</w:t>
      </w:r>
    </w:p>
    <w:p w:rsidR="006825E5" w:rsidRDefault="006825E5" w:rsidP="006825E5">
      <w:pPr>
        <w:pStyle w:val="berschrift2"/>
      </w:pPr>
      <w:r>
        <w:t>Einsteigerhilfe für Neueinsteiger in die Programmierung allgemein</w:t>
      </w:r>
    </w:p>
    <w:p w:rsidR="00AE79CC" w:rsidRDefault="00AE79CC" w:rsidP="00AE79CC">
      <w:pPr>
        <w:pStyle w:val="Listenabsatz"/>
        <w:numPr>
          <w:ilvl w:val="0"/>
          <w:numId w:val="2"/>
        </w:numPr>
      </w:pPr>
      <w:r>
        <w:t>Ähnlich wie Scratch</w:t>
      </w:r>
    </w:p>
    <w:p w:rsidR="00817CFD" w:rsidRDefault="00AE79CC" w:rsidP="00AE79CC">
      <w:pPr>
        <w:pStyle w:val="Listenabsatz"/>
        <w:numPr>
          <w:ilvl w:val="0"/>
          <w:numId w:val="2"/>
        </w:numPr>
      </w:pPr>
      <w:r>
        <w:t>Einfache Programmierung durch Drag und Drop</w:t>
      </w:r>
    </w:p>
    <w:p w:rsidR="00AE79CC" w:rsidRDefault="00AE79CC" w:rsidP="00AE79CC">
      <w:pPr>
        <w:pStyle w:val="Listenabsatz"/>
        <w:numPr>
          <w:ilvl w:val="0"/>
          <w:numId w:val="2"/>
        </w:numPr>
      </w:pPr>
      <w:r>
        <w:t>Keine richtige Programmiersprache notwendig</w:t>
      </w:r>
    </w:p>
    <w:p w:rsidR="00817CFD" w:rsidRPr="00AE79CC" w:rsidRDefault="00A50958" w:rsidP="00AE79CC">
      <w:pPr>
        <w:pStyle w:val="Listenabsatz"/>
        <w:numPr>
          <w:ilvl w:val="0"/>
          <w:numId w:val="2"/>
        </w:numPr>
      </w:pPr>
      <w:r>
        <w:t>Lernen was programmieren ist</w:t>
      </w:r>
    </w:p>
    <w:p w:rsidR="00AE79CC" w:rsidRDefault="00AE79CC" w:rsidP="00AE79CC">
      <w:pPr>
        <w:pStyle w:val="berschrift2"/>
      </w:pPr>
      <w:r>
        <w:t>Einsteigerhilfe in neue Programmiersprachen</w:t>
      </w:r>
    </w:p>
    <w:p w:rsidR="00AE79CC" w:rsidRDefault="00AE79CC" w:rsidP="00AE79CC">
      <w:pPr>
        <w:pStyle w:val="Listenabsatz"/>
        <w:numPr>
          <w:ilvl w:val="0"/>
          <w:numId w:val="2"/>
        </w:numPr>
      </w:pPr>
      <w:r>
        <w:t>Lernen der allgemeinen Syntax für die Programmiersprache</w:t>
      </w:r>
    </w:p>
    <w:p w:rsidR="00FE035E" w:rsidRDefault="00FE035E" w:rsidP="00FE035E">
      <w:pPr>
        <w:pStyle w:val="Listenabsatz"/>
        <w:numPr>
          <w:ilvl w:val="0"/>
          <w:numId w:val="2"/>
        </w:numPr>
      </w:pPr>
      <w:r>
        <w:t>Wikipedia Funktion wenn man über bestimmte Elemente Informationen haben will</w:t>
      </w:r>
    </w:p>
    <w:p w:rsidR="00FE035E" w:rsidRDefault="00FE035E" w:rsidP="00FE035E">
      <w:pPr>
        <w:pStyle w:val="Listenabsatz"/>
        <w:numPr>
          <w:ilvl w:val="0"/>
          <w:numId w:val="2"/>
        </w:numPr>
      </w:pPr>
      <w:r>
        <w:t>Anzeigen von Beispiel für bestimmte Aufgaben</w:t>
      </w:r>
    </w:p>
    <w:p w:rsidR="00173EC3" w:rsidRDefault="00173EC3" w:rsidP="00FE035E">
      <w:pPr>
        <w:pStyle w:val="Listenabsatz"/>
        <w:numPr>
          <w:ilvl w:val="0"/>
          <w:numId w:val="2"/>
        </w:numPr>
      </w:pPr>
      <w:r>
        <w:t>Visuelle Darstellung von typischen Datenstrukturen</w:t>
      </w:r>
    </w:p>
    <w:p w:rsidR="00A50958" w:rsidRDefault="00A50958" w:rsidP="00A50958">
      <w:pPr>
        <w:pStyle w:val="berschrift1"/>
      </w:pPr>
      <w:r>
        <w:t>Vergleichbare Produkte</w:t>
      </w:r>
    </w:p>
    <w:p w:rsidR="00A50958" w:rsidRPr="00A50958" w:rsidRDefault="00A50958" w:rsidP="00A50958">
      <w:pPr>
        <w:pStyle w:val="berschrift2"/>
      </w:pPr>
      <w:r>
        <w:t>Produkte mit VR</w:t>
      </w:r>
    </w:p>
    <w:p w:rsidR="00A50958" w:rsidRDefault="00A04FEB" w:rsidP="00A50958">
      <w:pPr>
        <w:pStyle w:val="Listenabsatz"/>
        <w:numPr>
          <w:ilvl w:val="0"/>
          <w:numId w:val="2"/>
        </w:numPr>
      </w:pPr>
      <w:hyperlink r:id="rId8" w:history="1">
        <w:r w:rsidR="00A50958">
          <w:rPr>
            <w:rStyle w:val="Hyperlink"/>
          </w:rPr>
          <w:t>https://www.roadtovr.co</w:t>
        </w:r>
        <w:r w:rsidR="00A073F3">
          <w:rPr>
            <w:rStyle w:val="Hyperlink"/>
          </w:rPr>
          <w:t>f</w:t>
        </w:r>
        <w:r w:rsidR="00A50958">
          <w:rPr>
            <w:rStyle w:val="Hyperlink"/>
          </w:rPr>
          <w:t>m/watch-logix-impressive-multi-user-visual-programming-interface-vr/</w:t>
        </w:r>
      </w:hyperlink>
    </w:p>
    <w:p w:rsidR="00A50958" w:rsidRDefault="00A50958" w:rsidP="00A50958">
      <w:pPr>
        <w:pStyle w:val="Listenabsatz"/>
        <w:numPr>
          <w:ilvl w:val="0"/>
          <w:numId w:val="2"/>
        </w:numPr>
      </w:pPr>
      <w:r>
        <w:t>Riftsketch</w:t>
      </w:r>
    </w:p>
    <w:p w:rsidR="00A50958" w:rsidRDefault="00A50958" w:rsidP="00A50958">
      <w:pPr>
        <w:pStyle w:val="Listenabsatz"/>
        <w:numPr>
          <w:ilvl w:val="0"/>
          <w:numId w:val="2"/>
        </w:numPr>
      </w:pPr>
      <w:r>
        <w:t>Big Screen VR -&gt; mehr Bildschirme für die Programmierung</w:t>
      </w:r>
    </w:p>
    <w:p w:rsidR="00A50958" w:rsidRDefault="00A50958" w:rsidP="00A50958">
      <w:pPr>
        <w:pStyle w:val="berschrift2"/>
      </w:pPr>
      <w:r>
        <w:t>Produkte zum Lehren von Programmiersprachen</w:t>
      </w:r>
    </w:p>
    <w:p w:rsidR="00A50958" w:rsidRDefault="00FA6809" w:rsidP="00FA6809">
      <w:pPr>
        <w:pStyle w:val="berschrift3"/>
      </w:pPr>
      <w:r>
        <w:t>Produkte für Kinder</w:t>
      </w:r>
    </w:p>
    <w:p w:rsidR="00FA6809" w:rsidRDefault="00FA6809" w:rsidP="00FA6809">
      <w:pPr>
        <w:pStyle w:val="Listenabsatz"/>
        <w:numPr>
          <w:ilvl w:val="0"/>
          <w:numId w:val="2"/>
        </w:numPr>
      </w:pPr>
      <w:r>
        <w:t xml:space="preserve">Scratch </w:t>
      </w:r>
      <w:hyperlink r:id="rId9" w:history="1">
        <w:r>
          <w:rPr>
            <w:rStyle w:val="Hyperlink"/>
          </w:rPr>
          <w:t>https://scratch.mit.edu/</w:t>
        </w:r>
      </w:hyperlink>
    </w:p>
    <w:p w:rsidR="00FA6809" w:rsidRDefault="00FA6809" w:rsidP="00FA6809">
      <w:pPr>
        <w:pStyle w:val="Listenabsatz"/>
        <w:numPr>
          <w:ilvl w:val="0"/>
          <w:numId w:val="2"/>
        </w:numPr>
      </w:pPr>
      <w:r>
        <w:t>Brettspiele wie Robot Turtles / Code Master</w:t>
      </w:r>
    </w:p>
    <w:p w:rsidR="00FA6809" w:rsidRDefault="00FA6809" w:rsidP="00FA6809">
      <w:pPr>
        <w:pStyle w:val="Listenabsatz"/>
        <w:numPr>
          <w:ilvl w:val="0"/>
          <w:numId w:val="2"/>
        </w:numPr>
      </w:pPr>
      <w:r>
        <w:t xml:space="preserve">Code.org -&gt; </w:t>
      </w:r>
      <w:hyperlink r:id="rId10" w:history="1">
        <w:r>
          <w:rPr>
            <w:rStyle w:val="Hyperlink"/>
          </w:rPr>
          <w:t>https://code.org/</w:t>
        </w:r>
      </w:hyperlink>
    </w:p>
    <w:p w:rsidR="00FA6809" w:rsidRDefault="00FA6809" w:rsidP="00FA6809">
      <w:pPr>
        <w:pStyle w:val="Listenabsatz"/>
        <w:numPr>
          <w:ilvl w:val="0"/>
          <w:numId w:val="2"/>
        </w:numPr>
      </w:pPr>
      <w:r>
        <w:t xml:space="preserve">Code Combat -&gt;  </w:t>
      </w:r>
      <w:hyperlink r:id="rId11" w:history="1">
        <w:r>
          <w:rPr>
            <w:rStyle w:val="Hyperlink"/>
          </w:rPr>
          <w:t>https://codecombat.com/</w:t>
        </w:r>
      </w:hyperlink>
    </w:p>
    <w:p w:rsidR="00FA6809" w:rsidRDefault="00FA6809" w:rsidP="00FA6809">
      <w:pPr>
        <w:pStyle w:val="Listenabsatz"/>
        <w:numPr>
          <w:ilvl w:val="0"/>
          <w:numId w:val="2"/>
        </w:numPr>
      </w:pPr>
      <w:r>
        <w:t xml:space="preserve">Kara -&gt; </w:t>
      </w:r>
      <w:hyperlink r:id="rId12" w:history="1">
        <w:r>
          <w:rPr>
            <w:rStyle w:val="Hyperlink"/>
          </w:rPr>
          <w:t>https://www.swisseduc.ch/informatik/karatojava/</w:t>
        </w:r>
      </w:hyperlink>
    </w:p>
    <w:p w:rsidR="00FA6809" w:rsidRPr="00662082" w:rsidRDefault="00FA6809" w:rsidP="00FA6809">
      <w:pPr>
        <w:pStyle w:val="Listenabsatz"/>
        <w:numPr>
          <w:ilvl w:val="0"/>
          <w:numId w:val="2"/>
        </w:numPr>
        <w:rPr>
          <w:rStyle w:val="Hyperlink"/>
          <w:color w:val="auto"/>
          <w:u w:val="none"/>
        </w:rPr>
      </w:pPr>
      <w:r>
        <w:t xml:space="preserve">Lego Mindstorm -&gt; </w:t>
      </w:r>
      <w:hyperlink r:id="rId13" w:history="1">
        <w:r>
          <w:rPr>
            <w:rStyle w:val="Hyperlink"/>
          </w:rPr>
          <w:t>https://www.lego.com/en-us/mindstorms/?domainredir=mindstorms.lego.com</w:t>
        </w:r>
      </w:hyperlink>
    </w:p>
    <w:p w:rsidR="00662082" w:rsidRDefault="00662082" w:rsidP="00FA6809">
      <w:pPr>
        <w:pStyle w:val="Listenabsatz"/>
        <w:numPr>
          <w:ilvl w:val="0"/>
          <w:numId w:val="2"/>
        </w:numPr>
      </w:pPr>
      <w:r>
        <w:t>Kids @ digital</w:t>
      </w:r>
    </w:p>
    <w:p w:rsidR="00FA6809" w:rsidRDefault="00FA6809" w:rsidP="00FA6809">
      <w:pPr>
        <w:pStyle w:val="berschrift3"/>
      </w:pPr>
      <w:r>
        <w:t xml:space="preserve">Produkt </w:t>
      </w:r>
      <w:r w:rsidR="0008268C">
        <w:t>für jugendliche bis ältere Altersgruppen</w:t>
      </w:r>
    </w:p>
    <w:p w:rsidR="0008268C" w:rsidRDefault="00CD0292" w:rsidP="0008268C">
      <w:pPr>
        <w:pStyle w:val="Listenabsatz"/>
        <w:numPr>
          <w:ilvl w:val="0"/>
          <w:numId w:val="2"/>
        </w:numPr>
      </w:pPr>
      <w:r>
        <w:t xml:space="preserve">Code Academy </w:t>
      </w:r>
      <w:hyperlink r:id="rId14" w:history="1">
        <w:r>
          <w:rPr>
            <w:rStyle w:val="Hyperlink"/>
          </w:rPr>
          <w:t>https://www.codecademy.com/</w:t>
        </w:r>
      </w:hyperlink>
    </w:p>
    <w:p w:rsidR="00CD0292" w:rsidRDefault="00CD0292" w:rsidP="0008268C">
      <w:pPr>
        <w:pStyle w:val="Listenabsatz"/>
        <w:numPr>
          <w:ilvl w:val="0"/>
          <w:numId w:val="2"/>
        </w:numPr>
      </w:pPr>
      <w:r>
        <w:t xml:space="preserve">Code Avengers </w:t>
      </w:r>
      <w:hyperlink r:id="rId15" w:history="1">
        <w:r>
          <w:rPr>
            <w:rStyle w:val="Hyperlink"/>
          </w:rPr>
          <w:t>https://www.codeavengers.com/</w:t>
        </w:r>
      </w:hyperlink>
    </w:p>
    <w:p w:rsidR="00CD0292" w:rsidRDefault="00CD0292" w:rsidP="00CD0292">
      <w:pPr>
        <w:pStyle w:val="Listenabsatz"/>
        <w:numPr>
          <w:ilvl w:val="0"/>
          <w:numId w:val="2"/>
        </w:numPr>
      </w:pPr>
      <w:r>
        <w:t>Usw. Udemy Codeschool</w:t>
      </w:r>
    </w:p>
    <w:p w:rsidR="00CD0292" w:rsidRDefault="00CD0292" w:rsidP="00CD0292">
      <w:pPr>
        <w:pStyle w:val="Listenabsatz"/>
        <w:numPr>
          <w:ilvl w:val="0"/>
          <w:numId w:val="2"/>
        </w:numPr>
      </w:pPr>
      <w:r>
        <w:t xml:space="preserve">CodinGame </w:t>
      </w:r>
      <w:hyperlink r:id="rId16" w:history="1">
        <w:r w:rsidR="00CE5F69" w:rsidRPr="00E90636">
          <w:rPr>
            <w:rStyle w:val="Hyperlink"/>
          </w:rPr>
          <w:t>https://www.codingame.com/start</w:t>
        </w:r>
      </w:hyperlink>
    </w:p>
    <w:p w:rsidR="000C6279" w:rsidRDefault="000C6279" w:rsidP="001D6B14">
      <w:pPr>
        <w:pStyle w:val="berschrift1"/>
        <w:numPr>
          <w:ilvl w:val="0"/>
          <w:numId w:val="0"/>
        </w:numPr>
      </w:pPr>
    </w:p>
    <w:p w:rsidR="001D6B14" w:rsidRDefault="001D6B14" w:rsidP="001D6B14"/>
    <w:p w:rsidR="001D6B14" w:rsidRDefault="001D6B14" w:rsidP="001D6B14"/>
    <w:p w:rsidR="001D6B14" w:rsidRDefault="001D6B14" w:rsidP="001D6B14"/>
    <w:p w:rsidR="001D6B14" w:rsidRDefault="001D6B14" w:rsidP="001D6B14">
      <w:pPr>
        <w:pStyle w:val="berschrift1"/>
      </w:pPr>
      <w:r>
        <w:t>Zielbeschreibung nach SMART</w:t>
      </w:r>
    </w:p>
    <w:p w:rsidR="001D6B14" w:rsidRDefault="001D6B14" w:rsidP="001D6B14">
      <w:pPr>
        <w:pStyle w:val="Listenabsatz"/>
        <w:numPr>
          <w:ilvl w:val="0"/>
          <w:numId w:val="2"/>
        </w:numPr>
      </w:pPr>
      <w:r>
        <w:t xml:space="preserve">S = Spezifisch das bedeutet: konkret und unmissverständlich zu benennen, worum es geht (im Sinne von „klar formuliert“) </w:t>
      </w:r>
    </w:p>
    <w:p w:rsidR="001D6B14" w:rsidRDefault="001D6B14" w:rsidP="001D6B14">
      <w:pPr>
        <w:pStyle w:val="Listenabsatz"/>
        <w:numPr>
          <w:ilvl w:val="0"/>
          <w:numId w:val="2"/>
        </w:numPr>
      </w:pPr>
      <w:r>
        <w:t xml:space="preserve">M = Messbar das bedeutet, das Ziel so zu formulieren, dass später objektiv zu erkennen ist, ob das Ziel erreicht wurde oder nicht </w:t>
      </w:r>
    </w:p>
    <w:p w:rsidR="001D6B14" w:rsidRDefault="001D6B14" w:rsidP="001D6B14">
      <w:pPr>
        <w:pStyle w:val="Listenabsatz"/>
        <w:numPr>
          <w:ilvl w:val="0"/>
          <w:numId w:val="2"/>
        </w:numPr>
      </w:pPr>
      <w:r>
        <w:t xml:space="preserve">A = Attraktiv/ Akzeptabel/ Aktiv das bedeutet, den Endzustand positiv zu beschreiben das bedeutet, dass das Ziel von allen Beteiligten akzeptiert wird das bedeutet, das Ziel aktiv zu formulieren, d.h. dass aktive Verben verwendet werden müssen </w:t>
      </w:r>
    </w:p>
    <w:p w:rsidR="001D6B14" w:rsidRDefault="001D6B14" w:rsidP="001D6B14">
      <w:pPr>
        <w:pStyle w:val="Listenabsatz"/>
        <w:numPr>
          <w:ilvl w:val="0"/>
          <w:numId w:val="2"/>
        </w:numPr>
      </w:pPr>
      <w:r>
        <w:t xml:space="preserve">R = Realistisch das bedeutet, Ziele zu formulieren, die durch das eigene Verhalten aktiv beeinflusst werden können Ziele sollten gleichzeitig machbar und herausfordernd sein </w:t>
      </w:r>
    </w:p>
    <w:p w:rsidR="001D6B14" w:rsidRDefault="001D6B14" w:rsidP="001D6B14">
      <w:pPr>
        <w:pStyle w:val="Listenabsatz"/>
        <w:numPr>
          <w:ilvl w:val="0"/>
          <w:numId w:val="2"/>
        </w:numPr>
      </w:pPr>
      <w:r>
        <w:t>T = Terminiert das bedeutet, die Zielkontrolle zu unterstützen, indem bei der Formulierung festgelegt wird, zu welchem (konkreten) Zeitpunkt das Ziel erfüllt sein soll</w:t>
      </w:r>
    </w:p>
    <w:p w:rsidR="00623E91" w:rsidRDefault="00623E91" w:rsidP="00623E91">
      <w:pPr>
        <w:pStyle w:val="berschrift1"/>
      </w:pPr>
      <w:r>
        <w:t>Welche Stakholder gibt es</w:t>
      </w:r>
    </w:p>
    <w:p w:rsidR="00623E91" w:rsidRDefault="00623E91" w:rsidP="00623E91">
      <w:pPr>
        <w:pStyle w:val="Listenabsatz"/>
        <w:numPr>
          <w:ilvl w:val="0"/>
          <w:numId w:val="2"/>
        </w:numPr>
      </w:pPr>
      <w:r>
        <w:t>Entwickler (Ich)</w:t>
      </w:r>
    </w:p>
    <w:p w:rsidR="00623E91" w:rsidRDefault="00623E91" w:rsidP="00623E91">
      <w:pPr>
        <w:pStyle w:val="Listenabsatz"/>
        <w:numPr>
          <w:ilvl w:val="0"/>
          <w:numId w:val="2"/>
        </w:numPr>
      </w:pPr>
      <w:r>
        <w:t>Auftraggeber (Herr Kruse)</w:t>
      </w:r>
    </w:p>
    <w:p w:rsidR="00623E91" w:rsidRPr="00623E91" w:rsidRDefault="00623E91" w:rsidP="00623E91">
      <w:pPr>
        <w:pStyle w:val="Listenabsatz"/>
        <w:numPr>
          <w:ilvl w:val="0"/>
          <w:numId w:val="2"/>
        </w:numPr>
      </w:pPr>
      <w:r>
        <w:t>Nutzer</w:t>
      </w:r>
    </w:p>
    <w:p w:rsidR="00173CB2" w:rsidRDefault="00173CB2" w:rsidP="00173CB2">
      <w:pPr>
        <w:pStyle w:val="berschrift1"/>
      </w:pPr>
      <w:r>
        <w:t>Dokumentation</w:t>
      </w:r>
    </w:p>
    <w:p w:rsidR="00173CB2" w:rsidRPr="00173CB2" w:rsidRDefault="00173CB2" w:rsidP="00173CB2">
      <w:pPr>
        <w:pStyle w:val="Listenabsatz"/>
        <w:numPr>
          <w:ilvl w:val="0"/>
          <w:numId w:val="2"/>
        </w:numPr>
      </w:pPr>
      <w:r>
        <w:t>Zu jeden Bereich Dokumentation führen</w:t>
      </w:r>
    </w:p>
    <w:p w:rsidR="00173CB2" w:rsidRDefault="00173CB2" w:rsidP="00173CB2">
      <w:pPr>
        <w:pStyle w:val="berschrift1"/>
      </w:pPr>
      <w:r>
        <w:t>Pflichtenheft</w:t>
      </w:r>
    </w:p>
    <w:p w:rsidR="00B32DFA" w:rsidRPr="00B32DFA" w:rsidRDefault="00B32DFA" w:rsidP="00B32DFA">
      <w:pPr>
        <w:pStyle w:val="berschrift2"/>
      </w:pPr>
      <w:r>
        <w:t>Funktionale Anforderungen</w:t>
      </w:r>
    </w:p>
    <w:p w:rsidR="00173CB2" w:rsidRDefault="00173CB2" w:rsidP="00173CB2">
      <w:pPr>
        <w:pStyle w:val="Listenabsatz"/>
        <w:numPr>
          <w:ilvl w:val="0"/>
          <w:numId w:val="2"/>
        </w:numPr>
      </w:pPr>
      <w:r>
        <w:t>Architekturkonzept</w:t>
      </w:r>
    </w:p>
    <w:p w:rsidR="00173CB2" w:rsidRDefault="00173CB2" w:rsidP="00173CB2">
      <w:pPr>
        <w:pStyle w:val="Listenabsatz"/>
        <w:numPr>
          <w:ilvl w:val="1"/>
          <w:numId w:val="2"/>
        </w:numPr>
      </w:pPr>
      <w:r>
        <w:t>Benennung der Komponenten und der Kernfunktionen</w:t>
      </w:r>
    </w:p>
    <w:p w:rsidR="00173CB2" w:rsidRDefault="00173CB2" w:rsidP="00173CB2">
      <w:pPr>
        <w:pStyle w:val="Listenabsatz"/>
        <w:numPr>
          <w:ilvl w:val="0"/>
          <w:numId w:val="2"/>
        </w:numPr>
      </w:pPr>
      <w:r>
        <w:t>Use-Case</w:t>
      </w:r>
    </w:p>
    <w:p w:rsidR="00173CB2" w:rsidRDefault="00173CB2" w:rsidP="00173CB2">
      <w:pPr>
        <w:pStyle w:val="Listenabsatz"/>
        <w:numPr>
          <w:ilvl w:val="1"/>
          <w:numId w:val="2"/>
        </w:numPr>
      </w:pPr>
      <w:r>
        <w:t>Wie interagieren die die Nutzer mit dem System</w:t>
      </w:r>
    </w:p>
    <w:p w:rsidR="00173CB2" w:rsidRDefault="00173CB2" w:rsidP="00173CB2">
      <w:pPr>
        <w:pStyle w:val="Listenabsatz"/>
        <w:numPr>
          <w:ilvl w:val="1"/>
          <w:numId w:val="2"/>
        </w:numPr>
      </w:pPr>
      <w:r>
        <w:t xml:space="preserve">Welche </w:t>
      </w:r>
      <w:r w:rsidR="00B32DFA">
        <w:t>Architekturkomponenten erfüllen welche Funktionen</w:t>
      </w:r>
    </w:p>
    <w:p w:rsidR="00B32DFA" w:rsidRDefault="00B32DFA" w:rsidP="00B32DFA">
      <w:pPr>
        <w:pStyle w:val="berschrift2"/>
      </w:pPr>
      <w:r>
        <w:t>Nicht-Funktionale Anforderungen</w:t>
      </w:r>
    </w:p>
    <w:p w:rsidR="00B32DFA" w:rsidRDefault="00173CB2" w:rsidP="00B32DFA">
      <w:pPr>
        <w:pStyle w:val="Listenabsatz"/>
        <w:numPr>
          <w:ilvl w:val="0"/>
          <w:numId w:val="2"/>
        </w:numPr>
      </w:pPr>
      <w:r>
        <w:t>Verfügbarkeitskonzept</w:t>
      </w:r>
    </w:p>
    <w:p w:rsidR="00C84636" w:rsidRDefault="00C84636" w:rsidP="00C84636">
      <w:pPr>
        <w:pStyle w:val="Listenabsatz"/>
        <w:numPr>
          <w:ilvl w:val="1"/>
          <w:numId w:val="2"/>
        </w:numPr>
      </w:pPr>
      <w:r>
        <w:t>Wann soll der Dienst zur Verfügung stehen</w:t>
      </w:r>
    </w:p>
    <w:p w:rsidR="00C84636" w:rsidRDefault="00C84636" w:rsidP="00B32DFA">
      <w:pPr>
        <w:pStyle w:val="Listenabsatz"/>
        <w:numPr>
          <w:ilvl w:val="0"/>
          <w:numId w:val="2"/>
        </w:numPr>
      </w:pPr>
      <w:r>
        <w:t>Skalierung</w:t>
      </w:r>
    </w:p>
    <w:p w:rsidR="00C84636" w:rsidRDefault="00C84636" w:rsidP="00C84636">
      <w:pPr>
        <w:pStyle w:val="Listenabsatz"/>
        <w:numPr>
          <w:ilvl w:val="1"/>
          <w:numId w:val="2"/>
        </w:numPr>
      </w:pPr>
      <w:r>
        <w:t>Wie viele Nutzer können es benutzen</w:t>
      </w:r>
    </w:p>
    <w:p w:rsidR="00C84636" w:rsidRDefault="00C84636" w:rsidP="00C84636">
      <w:pPr>
        <w:pStyle w:val="Listenabsatz"/>
        <w:numPr>
          <w:ilvl w:val="1"/>
          <w:numId w:val="2"/>
        </w:numPr>
      </w:pPr>
      <w:r>
        <w:t>Welche Daten fallen an</w:t>
      </w:r>
    </w:p>
    <w:p w:rsidR="00C84636" w:rsidRDefault="00C84636" w:rsidP="00C84636">
      <w:pPr>
        <w:pStyle w:val="Listenabsatz"/>
        <w:numPr>
          <w:ilvl w:val="0"/>
          <w:numId w:val="2"/>
        </w:numPr>
      </w:pPr>
      <w:r>
        <w:t>Konzept Wartung und Konfiguration</w:t>
      </w:r>
    </w:p>
    <w:p w:rsidR="00C84636" w:rsidRDefault="00C84636" w:rsidP="00C84636">
      <w:pPr>
        <w:pStyle w:val="Listenabsatz"/>
        <w:numPr>
          <w:ilvl w:val="1"/>
          <w:numId w:val="2"/>
        </w:numPr>
      </w:pPr>
      <w:r>
        <w:t>Umsetzung von Wartungen mit neuen Versionen</w:t>
      </w:r>
    </w:p>
    <w:p w:rsidR="00173CB2" w:rsidRDefault="00173CB2" w:rsidP="00173CB2">
      <w:pPr>
        <w:pStyle w:val="Listenabsatz"/>
        <w:numPr>
          <w:ilvl w:val="0"/>
          <w:numId w:val="2"/>
        </w:numPr>
      </w:pPr>
      <w:r>
        <w:t>Überwachung und Statistik</w:t>
      </w:r>
    </w:p>
    <w:p w:rsidR="00C84636" w:rsidRDefault="00C84636" w:rsidP="00C84636">
      <w:pPr>
        <w:pStyle w:val="Listenabsatz"/>
        <w:numPr>
          <w:ilvl w:val="1"/>
          <w:numId w:val="2"/>
        </w:numPr>
      </w:pPr>
      <w:r>
        <w:t>Sicherheitsmaßnahmen die Überwacht werden müssen</w:t>
      </w:r>
    </w:p>
    <w:p w:rsidR="00C84636" w:rsidRDefault="00C84636" w:rsidP="00C84636">
      <w:pPr>
        <w:pStyle w:val="Listenabsatz"/>
        <w:numPr>
          <w:ilvl w:val="1"/>
          <w:numId w:val="2"/>
        </w:numPr>
      </w:pPr>
      <w:r>
        <w:t>Führen von Statistiken</w:t>
      </w:r>
    </w:p>
    <w:p w:rsidR="00173CB2" w:rsidRDefault="00173CB2" w:rsidP="00173CB2">
      <w:pPr>
        <w:pStyle w:val="Listenabsatz"/>
        <w:numPr>
          <w:ilvl w:val="0"/>
          <w:numId w:val="2"/>
        </w:numPr>
      </w:pPr>
      <w:r>
        <w:t>Performance</w:t>
      </w:r>
    </w:p>
    <w:p w:rsidR="00C84636" w:rsidRDefault="00C84636" w:rsidP="00C84636">
      <w:pPr>
        <w:pStyle w:val="Listenabsatz"/>
        <w:numPr>
          <w:ilvl w:val="1"/>
          <w:numId w:val="2"/>
        </w:numPr>
      </w:pPr>
      <w:r>
        <w:t>Wie lange benötigt das Programm bis zur Fertigstellung seiner Funktion</w:t>
      </w:r>
    </w:p>
    <w:p w:rsidR="00173CB2" w:rsidRDefault="00173CB2" w:rsidP="00173CB2">
      <w:pPr>
        <w:pStyle w:val="Listenabsatz"/>
        <w:numPr>
          <w:ilvl w:val="0"/>
          <w:numId w:val="2"/>
        </w:numPr>
      </w:pPr>
      <w:r>
        <w:t>Komptabilität</w:t>
      </w:r>
    </w:p>
    <w:p w:rsidR="00C84636" w:rsidRDefault="00C84636" w:rsidP="00C84636">
      <w:pPr>
        <w:pStyle w:val="Listenabsatz"/>
        <w:numPr>
          <w:ilvl w:val="1"/>
          <w:numId w:val="2"/>
        </w:numPr>
      </w:pPr>
      <w:r>
        <w:t>Mit welchen System soll die Software kompatibel sein</w:t>
      </w:r>
    </w:p>
    <w:p w:rsidR="00173CB2" w:rsidRDefault="00173CB2" w:rsidP="00173CB2">
      <w:pPr>
        <w:pStyle w:val="berschrift1"/>
      </w:pPr>
      <w:r>
        <w:lastRenderedPageBreak/>
        <w:t>Leistungsumfang</w:t>
      </w:r>
    </w:p>
    <w:p w:rsidR="00173CB2" w:rsidRDefault="00173CB2" w:rsidP="00173CB2">
      <w:pPr>
        <w:pStyle w:val="Listenabsatz"/>
        <w:numPr>
          <w:ilvl w:val="0"/>
          <w:numId w:val="2"/>
        </w:numPr>
      </w:pPr>
      <w:r>
        <w:t>Architekturleistung</w:t>
      </w:r>
    </w:p>
    <w:p w:rsidR="00173CB2" w:rsidRDefault="00173CB2" w:rsidP="00173CB2">
      <w:pPr>
        <w:pStyle w:val="Listenabsatz"/>
        <w:numPr>
          <w:ilvl w:val="1"/>
          <w:numId w:val="2"/>
        </w:numPr>
      </w:pPr>
      <w:r>
        <w:t>Design</w:t>
      </w:r>
    </w:p>
    <w:p w:rsidR="00173CB2" w:rsidRDefault="00173CB2" w:rsidP="00173CB2">
      <w:pPr>
        <w:pStyle w:val="Listenabsatz"/>
        <w:numPr>
          <w:ilvl w:val="0"/>
          <w:numId w:val="2"/>
        </w:numPr>
      </w:pPr>
      <w:r>
        <w:t>Entwicklungsarbeiten</w:t>
      </w:r>
    </w:p>
    <w:p w:rsidR="00173CB2" w:rsidRDefault="00173CB2" w:rsidP="00173CB2">
      <w:pPr>
        <w:pStyle w:val="Listenabsatz"/>
        <w:numPr>
          <w:ilvl w:val="1"/>
          <w:numId w:val="2"/>
        </w:numPr>
      </w:pPr>
      <w:r>
        <w:t>Installation von Software</w:t>
      </w:r>
    </w:p>
    <w:p w:rsidR="00173CB2" w:rsidRDefault="00173CB2" w:rsidP="00173CB2">
      <w:pPr>
        <w:pStyle w:val="Listenabsatz"/>
        <w:numPr>
          <w:ilvl w:val="1"/>
          <w:numId w:val="2"/>
        </w:numPr>
      </w:pPr>
      <w:r>
        <w:t>Einrichtung von Software</w:t>
      </w:r>
    </w:p>
    <w:p w:rsidR="00173CB2" w:rsidRDefault="00173CB2" w:rsidP="00173CB2">
      <w:pPr>
        <w:pStyle w:val="Listenabsatz"/>
        <w:numPr>
          <w:ilvl w:val="0"/>
          <w:numId w:val="2"/>
        </w:numPr>
      </w:pPr>
      <w:r>
        <w:t>Systemleistungen</w:t>
      </w:r>
    </w:p>
    <w:p w:rsidR="000F67C3" w:rsidRDefault="000F67C3" w:rsidP="000F67C3">
      <w:pPr>
        <w:pStyle w:val="berschrift1"/>
      </w:pPr>
      <w:r>
        <w:t>Lieferumfang</w:t>
      </w:r>
    </w:p>
    <w:p w:rsidR="000F67C3" w:rsidRDefault="000F67C3" w:rsidP="000F67C3">
      <w:pPr>
        <w:pStyle w:val="Listenabsatz"/>
        <w:numPr>
          <w:ilvl w:val="0"/>
          <w:numId w:val="2"/>
        </w:numPr>
      </w:pPr>
      <w:r>
        <w:t>Format</w:t>
      </w:r>
    </w:p>
    <w:p w:rsidR="000F67C3" w:rsidRDefault="000F67C3" w:rsidP="000F67C3">
      <w:pPr>
        <w:pStyle w:val="Listenabsatz"/>
        <w:numPr>
          <w:ilvl w:val="0"/>
          <w:numId w:val="2"/>
        </w:numPr>
      </w:pPr>
      <w:r>
        <w:t>Executables</w:t>
      </w:r>
    </w:p>
    <w:p w:rsidR="000F67C3" w:rsidRDefault="000F67C3" w:rsidP="000F67C3">
      <w:pPr>
        <w:pStyle w:val="Listenabsatz"/>
        <w:numPr>
          <w:ilvl w:val="0"/>
          <w:numId w:val="2"/>
        </w:numPr>
      </w:pPr>
      <w:r>
        <w:t>Konfigurationen</w:t>
      </w:r>
    </w:p>
    <w:p w:rsidR="000F67C3" w:rsidRDefault="000F67C3" w:rsidP="000F67C3">
      <w:pPr>
        <w:pStyle w:val="Listenabsatz"/>
        <w:numPr>
          <w:ilvl w:val="0"/>
          <w:numId w:val="2"/>
        </w:numPr>
      </w:pPr>
      <w:r>
        <w:t>Dokumente</w:t>
      </w:r>
    </w:p>
    <w:p w:rsidR="000F67C3" w:rsidRDefault="000F67C3" w:rsidP="000F67C3">
      <w:pPr>
        <w:pStyle w:val="berschrift1"/>
      </w:pPr>
      <w:r>
        <w:t>Einteilung des Projektes</w:t>
      </w:r>
    </w:p>
    <w:p w:rsidR="000F67C3" w:rsidRDefault="000F67C3" w:rsidP="000F67C3">
      <w:pPr>
        <w:pStyle w:val="Listenabsatz"/>
        <w:numPr>
          <w:ilvl w:val="0"/>
          <w:numId w:val="2"/>
        </w:numPr>
      </w:pPr>
      <w:r>
        <w:t>30% Design</w:t>
      </w:r>
    </w:p>
    <w:p w:rsidR="000F67C3" w:rsidRDefault="000F67C3" w:rsidP="000F67C3">
      <w:pPr>
        <w:pStyle w:val="Listenabsatz"/>
        <w:numPr>
          <w:ilvl w:val="0"/>
          <w:numId w:val="2"/>
        </w:numPr>
      </w:pPr>
      <w:r>
        <w:t>30% Implementierung</w:t>
      </w:r>
    </w:p>
    <w:p w:rsidR="000F67C3" w:rsidRDefault="000F67C3" w:rsidP="000F67C3">
      <w:pPr>
        <w:pStyle w:val="Listenabsatz"/>
        <w:numPr>
          <w:ilvl w:val="0"/>
          <w:numId w:val="2"/>
        </w:numPr>
      </w:pPr>
      <w:r>
        <w:t>30% Test</w:t>
      </w:r>
    </w:p>
    <w:p w:rsidR="000F67C3" w:rsidRPr="000F67C3" w:rsidRDefault="000F67C3" w:rsidP="000F67C3">
      <w:pPr>
        <w:pStyle w:val="Listenabsatz"/>
        <w:numPr>
          <w:ilvl w:val="0"/>
          <w:numId w:val="2"/>
        </w:numPr>
      </w:pPr>
      <w:r>
        <w:t>10% Reserve</w:t>
      </w:r>
    </w:p>
    <w:p w:rsidR="00A74799" w:rsidRDefault="00A74799" w:rsidP="00A74799">
      <w:pPr>
        <w:pStyle w:val="berschrift1"/>
      </w:pPr>
      <w:r>
        <w:t>Auswahl Geräte zur Darstellung und Software dazu</w:t>
      </w:r>
    </w:p>
    <w:p w:rsidR="00A74799" w:rsidRDefault="003B220C" w:rsidP="00A74799">
      <w:pPr>
        <w:pStyle w:val="berschrift2"/>
      </w:pPr>
      <w:r>
        <w:t>Welches VR Headset</w:t>
      </w:r>
    </w:p>
    <w:p w:rsidR="002974E1" w:rsidRPr="002974E1" w:rsidRDefault="00521D13" w:rsidP="00521D13">
      <w:pPr>
        <w:pStyle w:val="Listenabsatz"/>
        <w:numPr>
          <w:ilvl w:val="0"/>
          <w:numId w:val="2"/>
        </w:numPr>
      </w:pPr>
      <w:r>
        <w:t>HTC Vive</w:t>
      </w:r>
    </w:p>
    <w:p w:rsidR="003B220C" w:rsidRDefault="002974E1" w:rsidP="003B220C">
      <w:pPr>
        <w:pStyle w:val="berschrift2"/>
      </w:pPr>
      <w:r>
        <w:t>Logitech Tastatur ?</w:t>
      </w:r>
    </w:p>
    <w:p w:rsidR="002974E1" w:rsidRDefault="00A04FEB" w:rsidP="002974E1">
      <w:hyperlink r:id="rId17" w:history="1">
        <w:r w:rsidR="002974E1">
          <w:rPr>
            <w:rStyle w:val="Hyperlink"/>
          </w:rPr>
          <w:t>https://www.youtube.com/watch?v=QbZgSlHAh1E</w:t>
        </w:r>
      </w:hyperlink>
    </w:p>
    <w:p w:rsidR="002974E1" w:rsidRDefault="00521D13" w:rsidP="00521D13">
      <w:pPr>
        <w:pStyle w:val="berschrift2"/>
      </w:pPr>
      <w:r>
        <w:t>Welche Software</w:t>
      </w:r>
    </w:p>
    <w:p w:rsidR="00521D13" w:rsidRDefault="00521D13" w:rsidP="00521D13">
      <w:pPr>
        <w:pStyle w:val="Listenabsatz"/>
        <w:numPr>
          <w:ilvl w:val="0"/>
          <w:numId w:val="2"/>
        </w:numPr>
      </w:pPr>
      <w:r>
        <w:t>OpenVR</w:t>
      </w:r>
    </w:p>
    <w:p w:rsidR="00521D13" w:rsidRDefault="00521D13" w:rsidP="00521D13">
      <w:pPr>
        <w:pStyle w:val="Listenabsatz"/>
        <w:numPr>
          <w:ilvl w:val="0"/>
          <w:numId w:val="2"/>
        </w:numPr>
      </w:pPr>
      <w:r>
        <w:t>VRTK</w:t>
      </w:r>
    </w:p>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Default="00E54109" w:rsidP="00E54109"/>
    <w:p w:rsidR="00E54109" w:rsidRPr="00E54109" w:rsidRDefault="005E2AB9" w:rsidP="00E54109">
      <w:pPr>
        <w:pStyle w:val="berschrift1"/>
      </w:pPr>
      <w:r>
        <w:t>HTC VIVE</w:t>
      </w:r>
      <w:r w:rsidR="00E54109">
        <w:t xml:space="preserve"> / Pro</w:t>
      </w:r>
    </w:p>
    <w:p w:rsidR="005E2AB9" w:rsidRDefault="005E2AB9" w:rsidP="005E2AB9">
      <w:pPr>
        <w:pStyle w:val="berschrift2"/>
      </w:pPr>
      <w:r>
        <w:t>Headset</w:t>
      </w:r>
    </w:p>
    <w:p w:rsidR="005E2AB9" w:rsidRPr="005E2AB9" w:rsidRDefault="005E2AB9" w:rsidP="005E2AB9"/>
    <w:p w:rsidR="005E2AB9" w:rsidRDefault="005E2AB9" w:rsidP="005E2AB9">
      <w:pPr>
        <w:pStyle w:val="berschrift2"/>
      </w:pPr>
      <w:r>
        <w:t>Controller</w:t>
      </w:r>
    </w:p>
    <w:p w:rsidR="00E54109" w:rsidRDefault="00E54109" w:rsidP="00E54109">
      <w:pPr>
        <w:pStyle w:val="berschrift3"/>
      </w:pPr>
      <w:r>
        <w:t>Welcher Input ist möglich</w:t>
      </w:r>
    </w:p>
    <w:p w:rsidR="00E54109" w:rsidRDefault="00E54109" w:rsidP="00E54109">
      <w:r w:rsidRPr="00E54109">
        <w:rPr>
          <w:noProof/>
        </w:rPr>
        <w:drawing>
          <wp:inline distT="0" distB="0" distL="0" distR="0" wp14:anchorId="0EF7808B" wp14:editId="50B425EF">
            <wp:extent cx="5760720" cy="39916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91610"/>
                    </a:xfrm>
                    <a:prstGeom prst="rect">
                      <a:avLst/>
                    </a:prstGeom>
                  </pic:spPr>
                </pic:pic>
              </a:graphicData>
            </a:graphic>
          </wp:inline>
        </w:drawing>
      </w:r>
    </w:p>
    <w:p w:rsidR="00E54109" w:rsidRDefault="00E54109" w:rsidP="00E54109">
      <w:pPr>
        <w:pStyle w:val="berschrift4"/>
      </w:pPr>
      <w:r>
        <w:t>Welche Einstellungen sind möglich</w:t>
      </w:r>
    </w:p>
    <w:p w:rsidR="00E54109" w:rsidRDefault="00E54109" w:rsidP="00E54109">
      <w:pPr>
        <w:pStyle w:val="Listenabsatz"/>
        <w:numPr>
          <w:ilvl w:val="0"/>
          <w:numId w:val="2"/>
        </w:numPr>
      </w:pPr>
      <w:r>
        <w:t>Einstellung von Geschwindigkeit des Controllers und der Geschwindigkeit der Drehun</w:t>
      </w:r>
      <w:r w:rsidR="009008E0">
        <w:t>g</w:t>
      </w:r>
    </w:p>
    <w:p w:rsidR="00E54109" w:rsidRDefault="00E54109" w:rsidP="00E54109"/>
    <w:p w:rsidR="00E54109" w:rsidRDefault="007E55CA" w:rsidP="007E55CA">
      <w:pPr>
        <w:pStyle w:val="berschrift4"/>
      </w:pPr>
      <w:r>
        <w:t>Welche Tasten können benutzt werden</w:t>
      </w:r>
    </w:p>
    <w:p w:rsidR="007E55CA" w:rsidRDefault="00A734FB" w:rsidP="007E55CA">
      <w:pPr>
        <w:pStyle w:val="Listenabsatz"/>
        <w:numPr>
          <w:ilvl w:val="0"/>
          <w:numId w:val="2"/>
        </w:numPr>
      </w:pPr>
      <w:r>
        <w:t>Jede Taste kann mit Einfach Doppelt Lang oder Gehalten verwendet werden</w:t>
      </w:r>
    </w:p>
    <w:p w:rsidR="00C65EA6" w:rsidRDefault="00C65EA6" w:rsidP="00C65EA6"/>
    <w:p w:rsidR="00C65EA6" w:rsidRDefault="00C65EA6" w:rsidP="00C65EA6"/>
    <w:p w:rsidR="00C65EA6" w:rsidRDefault="00C65EA6" w:rsidP="00C65EA6"/>
    <w:p w:rsidR="007B2489" w:rsidRDefault="007B2489" w:rsidP="007B2489"/>
    <w:p w:rsidR="007B2489" w:rsidRDefault="007B2489" w:rsidP="007B2489"/>
    <w:p w:rsidR="007B2489" w:rsidRDefault="007B2489" w:rsidP="007B2489"/>
    <w:p w:rsidR="007B2489" w:rsidRDefault="007B2489" w:rsidP="007B2489"/>
    <w:p w:rsidR="007B2489" w:rsidRDefault="00C65EA6" w:rsidP="00C65EA6">
      <w:pPr>
        <w:pStyle w:val="berschrift1"/>
      </w:pPr>
      <w:r>
        <w:t>Welche Themen sollen gelernt werden</w:t>
      </w:r>
    </w:p>
    <w:p w:rsidR="00C65EA6" w:rsidRDefault="00C65EA6" w:rsidP="00C65EA6">
      <w:pPr>
        <w:pStyle w:val="berschrift2"/>
      </w:pPr>
      <w:r>
        <w:t>Sortieralgorithmen</w:t>
      </w:r>
    </w:p>
    <w:p w:rsidR="00920474" w:rsidRDefault="00920474" w:rsidP="00920474">
      <w:pPr>
        <w:pStyle w:val="berschrift3"/>
      </w:pPr>
      <w:r>
        <w:t>Binary Tree Sort</w:t>
      </w:r>
    </w:p>
    <w:p w:rsidR="00920474" w:rsidRPr="00920474" w:rsidRDefault="00920474" w:rsidP="00920474">
      <w:pPr>
        <w:pStyle w:val="berschrift3"/>
      </w:pPr>
      <w:r>
        <w:t>Bubblesort</w:t>
      </w:r>
    </w:p>
    <w:p w:rsidR="00C65EA6" w:rsidRDefault="009D3132" w:rsidP="00C65EA6">
      <w:pPr>
        <w:pStyle w:val="berschrift2"/>
      </w:pPr>
      <w:r>
        <w:t>Schleifen</w:t>
      </w:r>
    </w:p>
    <w:p w:rsidR="00E0429E" w:rsidRDefault="00E0429E" w:rsidP="00E0429E">
      <w:pPr>
        <w:pStyle w:val="berschrift2"/>
      </w:pPr>
      <w:r>
        <w:t>Datentypen</w:t>
      </w:r>
    </w:p>
    <w:p w:rsidR="00E0429E" w:rsidRDefault="00E0429E" w:rsidP="00C65EA6">
      <w:pPr>
        <w:pStyle w:val="berschrift2"/>
      </w:pPr>
      <w:r>
        <w:t>Objektorientierte Programmierung</w:t>
      </w:r>
    </w:p>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Default="00E0429E" w:rsidP="00C65EA6"/>
    <w:p w:rsidR="00E0429E" w:rsidRPr="00C65EA6" w:rsidRDefault="00E0429E" w:rsidP="00C65EA6"/>
    <w:p w:rsidR="00A734FB" w:rsidRDefault="00B6426E" w:rsidP="00A33DB3">
      <w:pPr>
        <w:pStyle w:val="berschrift1"/>
      </w:pPr>
      <w:r>
        <w:lastRenderedPageBreak/>
        <w:t xml:space="preserve"> </w:t>
      </w:r>
      <w:r w:rsidR="00516647">
        <w:t>Steuerungskonzept</w:t>
      </w:r>
    </w:p>
    <w:p w:rsidR="00516647" w:rsidRDefault="007B2489" w:rsidP="007B2489">
      <w:pPr>
        <w:pStyle w:val="berschrift2"/>
      </w:pPr>
      <w:r>
        <w:t xml:space="preserve">Welche Steuerungen </w:t>
      </w:r>
      <w:r w:rsidR="00E5697C">
        <w:t>werden benötigt</w:t>
      </w:r>
    </w:p>
    <w:p w:rsidR="00E5697C" w:rsidRDefault="00E5697C" w:rsidP="00E5697C">
      <w:pPr>
        <w:pStyle w:val="Listenabsatz"/>
        <w:numPr>
          <w:ilvl w:val="0"/>
          <w:numId w:val="2"/>
        </w:numPr>
      </w:pPr>
      <w:r>
        <w:t>Laserpointer zum Zeigen auf Dinge</w:t>
      </w:r>
    </w:p>
    <w:p w:rsidR="00E5697C" w:rsidRDefault="00E5697C" w:rsidP="00E5697C">
      <w:pPr>
        <w:pStyle w:val="Listenabsatz"/>
        <w:numPr>
          <w:ilvl w:val="0"/>
          <w:numId w:val="2"/>
        </w:numPr>
      </w:pPr>
      <w:r>
        <w:t>Touchpad für scrollen und Zoom</w:t>
      </w:r>
    </w:p>
    <w:p w:rsidR="00E5697C" w:rsidRDefault="00E5697C" w:rsidP="00E5697C">
      <w:pPr>
        <w:pStyle w:val="Listenabsatz"/>
        <w:numPr>
          <w:ilvl w:val="0"/>
          <w:numId w:val="2"/>
        </w:numPr>
      </w:pPr>
      <w:r>
        <w:t>Trigger Button für das greifen und auswählen</w:t>
      </w:r>
    </w:p>
    <w:p w:rsidR="002A7375" w:rsidRDefault="00E5697C" w:rsidP="00E5697C">
      <w:pPr>
        <w:pStyle w:val="Listenabsatz"/>
        <w:numPr>
          <w:ilvl w:val="0"/>
          <w:numId w:val="2"/>
        </w:numPr>
      </w:pPr>
      <w:r>
        <w:t>Menübutton für das Menü</w:t>
      </w:r>
    </w:p>
    <w:p w:rsidR="009B4C9E" w:rsidRDefault="009B4C9E" w:rsidP="009B4C9E">
      <w:pPr>
        <w:pStyle w:val="berschrift2"/>
      </w:pPr>
      <w:r>
        <w:t>Verbleibende Buttons</w:t>
      </w:r>
    </w:p>
    <w:p w:rsidR="009B4C9E" w:rsidRDefault="009B4C9E" w:rsidP="009B4C9E">
      <w:pPr>
        <w:pStyle w:val="Listenabsatz"/>
        <w:numPr>
          <w:ilvl w:val="0"/>
          <w:numId w:val="2"/>
        </w:numPr>
      </w:pPr>
      <w:r>
        <w:t>Grid Button</w:t>
      </w:r>
    </w:p>
    <w:p w:rsidR="009B4C9E" w:rsidRPr="009B4C9E" w:rsidRDefault="00AD34D1" w:rsidP="009B4C9E">
      <w:pPr>
        <w:pStyle w:val="Listenabsatz"/>
        <w:numPr>
          <w:ilvl w:val="0"/>
          <w:numId w:val="2"/>
        </w:numPr>
      </w:pPr>
      <w:r>
        <w:t>System Button</w:t>
      </w:r>
    </w:p>
    <w:p w:rsidR="00E5697C" w:rsidRDefault="009B4C9E" w:rsidP="009B4C9E">
      <w:pPr>
        <w:pStyle w:val="berschrift2"/>
      </w:pPr>
      <w:r>
        <w:t>Wechseln zwischen Rechts und Links Steuerung</w:t>
      </w:r>
    </w:p>
    <w:p w:rsidR="002A7375" w:rsidRDefault="009B4C9E" w:rsidP="00516647">
      <w:pPr>
        <w:pStyle w:val="Listenabsatz"/>
        <w:numPr>
          <w:ilvl w:val="0"/>
          <w:numId w:val="2"/>
        </w:numPr>
      </w:pPr>
      <w:r>
        <w:t>Einer der Controller führt den Laserpointer für die Auswahl daher Auswahl zwischen Links- und Rechtshänder Modus möglich</w:t>
      </w:r>
    </w:p>
    <w:p w:rsidR="00996398" w:rsidRPr="00516647" w:rsidRDefault="00996398" w:rsidP="00996398">
      <w:pPr>
        <w:pStyle w:val="berschrift2"/>
      </w:pPr>
      <w:r>
        <w:t>Welche Steuerungskonzepte werden sonst noch verwendet</w:t>
      </w:r>
    </w:p>
    <w:p w:rsidR="00516647" w:rsidRDefault="00516647" w:rsidP="00516647">
      <w:pPr>
        <w:pStyle w:val="berschrift1"/>
      </w:pPr>
      <w:r>
        <w:t>Designkonzept</w:t>
      </w:r>
    </w:p>
    <w:p w:rsidR="00F83D90" w:rsidRDefault="00F83D90" w:rsidP="00F83D90">
      <w:pPr>
        <w:pStyle w:val="berschrift2"/>
      </w:pPr>
      <w:r>
        <w:t>Begrifflichkeiten</w:t>
      </w:r>
    </w:p>
    <w:p w:rsidR="00F83D90" w:rsidRDefault="00CD4B8E" w:rsidP="00F83D90">
      <w:pPr>
        <w:pStyle w:val="Listenabsatz"/>
        <w:numPr>
          <w:ilvl w:val="0"/>
          <w:numId w:val="2"/>
        </w:numPr>
      </w:pPr>
      <w:r>
        <w:t>Kurs</w:t>
      </w:r>
    </w:p>
    <w:p w:rsidR="00CD4B8E" w:rsidRDefault="00CD4B8E" w:rsidP="00CD4B8E">
      <w:pPr>
        <w:pStyle w:val="Listenabsatz"/>
        <w:numPr>
          <w:ilvl w:val="1"/>
          <w:numId w:val="2"/>
        </w:numPr>
      </w:pPr>
      <w:r>
        <w:t>Zusammenfassung aus einzelnen Lektionen</w:t>
      </w:r>
    </w:p>
    <w:p w:rsidR="00CD4B8E" w:rsidRDefault="00CD4B8E" w:rsidP="00F83D90">
      <w:pPr>
        <w:pStyle w:val="Listenabsatz"/>
        <w:numPr>
          <w:ilvl w:val="0"/>
          <w:numId w:val="2"/>
        </w:numPr>
      </w:pPr>
      <w:r>
        <w:t>Lektion</w:t>
      </w:r>
    </w:p>
    <w:p w:rsidR="00CD4B8E" w:rsidRPr="00F83D90" w:rsidRDefault="00CD4B8E" w:rsidP="00CD4B8E">
      <w:pPr>
        <w:pStyle w:val="Listenabsatz"/>
        <w:numPr>
          <w:ilvl w:val="1"/>
          <w:numId w:val="2"/>
        </w:numPr>
      </w:pPr>
      <w:r>
        <w:t>Behandelt ein Thema einzeln</w:t>
      </w:r>
    </w:p>
    <w:p w:rsidR="00C65EA6" w:rsidRPr="00C65EA6" w:rsidRDefault="002A7375" w:rsidP="00C65EA6">
      <w:pPr>
        <w:pStyle w:val="berschrift2"/>
      </w:pPr>
      <w:r>
        <w:t>Hauptmenü mit der Auswahl von Kursen oder einzelnen Lektionen</w:t>
      </w:r>
    </w:p>
    <w:p w:rsidR="002A7375" w:rsidRDefault="00CD4B8E" w:rsidP="00CD4B8E">
      <w:pPr>
        <w:pStyle w:val="Listenabsatz"/>
        <w:numPr>
          <w:ilvl w:val="0"/>
          <w:numId w:val="2"/>
        </w:numPr>
      </w:pPr>
      <w:r>
        <w:t>Lucidchart</w:t>
      </w:r>
    </w:p>
    <w:p w:rsidR="00C65EA6" w:rsidRPr="002A7375" w:rsidRDefault="00C65EA6" w:rsidP="00C65EA6">
      <w:pPr>
        <w:pStyle w:val="berschrift2"/>
        <w:numPr>
          <w:ilvl w:val="0"/>
          <w:numId w:val="0"/>
        </w:numPr>
      </w:pPr>
    </w:p>
    <w:p w:rsidR="002A7375" w:rsidRDefault="002A7375" w:rsidP="002A7375">
      <w:pPr>
        <w:pStyle w:val="berschrift2"/>
      </w:pPr>
      <w:r>
        <w:t>Darstellung von Datentypen und anderen Informatikelementen</w:t>
      </w:r>
    </w:p>
    <w:p w:rsidR="00C65EA6" w:rsidRDefault="00CD4B8E" w:rsidP="00C65EA6">
      <w:pPr>
        <w:pStyle w:val="berschrift3"/>
      </w:pPr>
      <w:r>
        <w:t>Welche Darstellungen werden benötigt</w:t>
      </w:r>
    </w:p>
    <w:p w:rsidR="00E0429E" w:rsidRDefault="00E0429E" w:rsidP="00E0429E">
      <w:pPr>
        <w:pStyle w:val="Listenabsatz"/>
        <w:numPr>
          <w:ilvl w:val="0"/>
          <w:numId w:val="2"/>
        </w:numPr>
      </w:pPr>
      <w:r>
        <w:t>Daten (Objekte)</w:t>
      </w:r>
    </w:p>
    <w:p w:rsidR="00E0429E" w:rsidRDefault="00E0429E" w:rsidP="00E0429E">
      <w:pPr>
        <w:pStyle w:val="Listenabsatz"/>
        <w:numPr>
          <w:ilvl w:val="0"/>
          <w:numId w:val="2"/>
        </w:numPr>
      </w:pPr>
      <w:r>
        <w:t>Bits</w:t>
      </w:r>
    </w:p>
    <w:p w:rsidR="00E0429E" w:rsidRDefault="00E0429E" w:rsidP="00E0429E">
      <w:pPr>
        <w:pStyle w:val="Listenabsatz"/>
        <w:numPr>
          <w:ilvl w:val="0"/>
          <w:numId w:val="2"/>
        </w:numPr>
      </w:pPr>
      <w:r>
        <w:t>Datentypen (Boolean, INT, Float)</w:t>
      </w:r>
    </w:p>
    <w:p w:rsidR="00E0429E" w:rsidRDefault="00E0429E" w:rsidP="00E0429E">
      <w:pPr>
        <w:pStyle w:val="Listenabsatz"/>
        <w:numPr>
          <w:ilvl w:val="0"/>
          <w:numId w:val="2"/>
        </w:numPr>
      </w:pPr>
      <w:r>
        <w:t>Container / Klassen</w:t>
      </w:r>
    </w:p>
    <w:p w:rsidR="00E0429E" w:rsidRPr="00E0429E" w:rsidRDefault="00E0429E" w:rsidP="00E0429E">
      <w:pPr>
        <w:pStyle w:val="Listenabsatz"/>
        <w:numPr>
          <w:ilvl w:val="0"/>
          <w:numId w:val="2"/>
        </w:numPr>
      </w:pPr>
      <w:r>
        <w:t>Symbole</w:t>
      </w:r>
    </w:p>
    <w:p w:rsidR="00F83D90" w:rsidRDefault="00104B41" w:rsidP="00104B41">
      <w:pPr>
        <w:pStyle w:val="berschrift3"/>
      </w:pPr>
      <w:r>
        <w:t>Welche Farben stellen was dar (Allgemein Farben verwenden)</w:t>
      </w:r>
    </w:p>
    <w:p w:rsidR="00996398" w:rsidRDefault="00E34065" w:rsidP="00996398">
      <w:pPr>
        <w:pStyle w:val="berschrift2"/>
      </w:pPr>
      <w:r>
        <w:t xml:space="preserve">Was haben die Designs der verschiedenen Aufgaben alle gemeinsam und </w:t>
      </w:r>
      <w:r w:rsidR="00996398">
        <w:t>welche können</w:t>
      </w:r>
      <w:r>
        <w:t xml:space="preserve"> direkt wiederverwendet werden</w:t>
      </w:r>
    </w:p>
    <w:p w:rsidR="00996398" w:rsidRDefault="00996398" w:rsidP="00996398">
      <w:pPr>
        <w:pStyle w:val="berschrift2"/>
      </w:pPr>
      <w:r>
        <w:t>Wie soll Feedback für den User dargestellt werden</w:t>
      </w:r>
    </w:p>
    <w:p w:rsidR="00996398" w:rsidRDefault="00996398" w:rsidP="00996398">
      <w:pPr>
        <w:pStyle w:val="berschrift3"/>
      </w:pPr>
      <w:r>
        <w:t>Hilfe</w:t>
      </w:r>
    </w:p>
    <w:p w:rsidR="00996398" w:rsidRDefault="00996398" w:rsidP="00996398">
      <w:pPr>
        <w:pStyle w:val="berschrift3"/>
      </w:pPr>
      <w:r>
        <w:t>Belohnung</w:t>
      </w:r>
    </w:p>
    <w:p w:rsidR="00996398" w:rsidRDefault="00996398" w:rsidP="00996398">
      <w:pPr>
        <w:pStyle w:val="berschrift3"/>
      </w:pPr>
      <w:r>
        <w:t>Versagen</w:t>
      </w:r>
    </w:p>
    <w:p w:rsidR="00B035EE" w:rsidRDefault="00B035EE" w:rsidP="00B035EE">
      <w:pPr>
        <w:pStyle w:val="berschrift2"/>
      </w:pPr>
      <w:r>
        <w:t>Welche Lerntypen gibt es und wie kann dies verwendet werden</w:t>
      </w:r>
    </w:p>
    <w:p w:rsidR="00B035EE" w:rsidRDefault="00B035EE" w:rsidP="00B035EE">
      <w:pPr>
        <w:pStyle w:val="berschrift3"/>
      </w:pPr>
      <w:r>
        <w:t>Auditiver Lerntyp</w:t>
      </w:r>
    </w:p>
    <w:p w:rsidR="00B035EE" w:rsidRDefault="00B035EE" w:rsidP="00B035EE">
      <w:pPr>
        <w:pStyle w:val="Listenabsatz"/>
        <w:numPr>
          <w:ilvl w:val="0"/>
          <w:numId w:val="2"/>
        </w:numPr>
      </w:pPr>
      <w:r>
        <w:t>Lernt durch hören und sprechen</w:t>
      </w:r>
    </w:p>
    <w:p w:rsidR="00B035EE" w:rsidRDefault="00B035EE" w:rsidP="00B035EE">
      <w:pPr>
        <w:pStyle w:val="Listenabsatz"/>
        <w:numPr>
          <w:ilvl w:val="0"/>
          <w:numId w:val="2"/>
        </w:numPr>
      </w:pPr>
      <w:r>
        <w:t>Sound für die Lektionen miteinfügen</w:t>
      </w:r>
    </w:p>
    <w:p w:rsidR="00B035EE" w:rsidRDefault="00B035EE" w:rsidP="00B035EE">
      <w:pPr>
        <w:pStyle w:val="berschrift3"/>
      </w:pPr>
      <w:r>
        <w:lastRenderedPageBreak/>
        <w:t>Visueller Lerntyp</w:t>
      </w:r>
    </w:p>
    <w:p w:rsidR="00B035EE" w:rsidRDefault="00B035EE" w:rsidP="00B035EE">
      <w:pPr>
        <w:pStyle w:val="Listenabsatz"/>
        <w:numPr>
          <w:ilvl w:val="0"/>
          <w:numId w:val="2"/>
        </w:numPr>
      </w:pPr>
      <w:r>
        <w:t>Lernt durchsehen</w:t>
      </w:r>
    </w:p>
    <w:p w:rsidR="00B035EE" w:rsidRDefault="00B035EE" w:rsidP="00B035EE">
      <w:pPr>
        <w:pStyle w:val="berschrift3"/>
      </w:pPr>
      <w:r>
        <w:t>Motorischer Lerntyp</w:t>
      </w:r>
    </w:p>
    <w:p w:rsidR="00B035EE" w:rsidRDefault="00B035EE" w:rsidP="00B035EE">
      <w:pPr>
        <w:pStyle w:val="Listenabsatz"/>
        <w:numPr>
          <w:ilvl w:val="0"/>
          <w:numId w:val="2"/>
        </w:numPr>
      </w:pPr>
      <w:r>
        <w:t>Lernt durch Anpacken und tun</w:t>
      </w:r>
    </w:p>
    <w:p w:rsidR="00B035EE" w:rsidRDefault="00B035EE" w:rsidP="00B035EE">
      <w:pPr>
        <w:pStyle w:val="Listenabsatz"/>
        <w:numPr>
          <w:ilvl w:val="0"/>
          <w:numId w:val="2"/>
        </w:numPr>
      </w:pPr>
      <w:r>
        <w:t>Interaktion mit dem Controller kann dafür genutzt werden</w:t>
      </w:r>
    </w:p>
    <w:p w:rsidR="00B035EE" w:rsidRDefault="00B035EE" w:rsidP="00B035EE">
      <w:pPr>
        <w:pStyle w:val="Listenabsatz"/>
        <w:numPr>
          <w:ilvl w:val="0"/>
          <w:numId w:val="2"/>
        </w:numPr>
      </w:pPr>
      <w:r>
        <w:t>Bestimmte Handbewegungen können an das Wissen erinnern</w:t>
      </w:r>
    </w:p>
    <w:p w:rsidR="00B035EE" w:rsidRDefault="00B035EE" w:rsidP="00B035EE">
      <w:pPr>
        <w:pStyle w:val="berschrift3"/>
      </w:pPr>
      <w:r>
        <w:t>Kommunikativer Lerntyp</w:t>
      </w:r>
    </w:p>
    <w:p w:rsidR="00B035EE" w:rsidRDefault="00B035EE" w:rsidP="00B035EE">
      <w:pPr>
        <w:pStyle w:val="Listenabsatz"/>
        <w:numPr>
          <w:ilvl w:val="0"/>
          <w:numId w:val="2"/>
        </w:numPr>
      </w:pPr>
      <w:r>
        <w:t>Lernt durch aktiven Anteil am Unterricht und sucht die Interaktion</w:t>
      </w:r>
    </w:p>
    <w:p w:rsidR="00B035EE" w:rsidRDefault="00B035EE" w:rsidP="00B035EE">
      <w:pPr>
        <w:pStyle w:val="Listenabsatz"/>
        <w:numPr>
          <w:ilvl w:val="0"/>
          <w:numId w:val="2"/>
        </w:numPr>
      </w:pPr>
      <w:r>
        <w:t>KI / Guide kann dabei helfen und durch die jeweiligen Lektionen zu führen</w:t>
      </w:r>
    </w:p>
    <w:p w:rsidR="00B035EE" w:rsidRDefault="00B035EE" w:rsidP="00B035EE">
      <w:pPr>
        <w:pStyle w:val="Listenabsatz"/>
        <w:numPr>
          <w:ilvl w:val="0"/>
          <w:numId w:val="2"/>
        </w:numPr>
      </w:pPr>
      <w:r>
        <w:t>Spracherkennung wäre eine Idee um mehr Interaktion zu fordern</w:t>
      </w:r>
    </w:p>
    <w:p w:rsidR="00B035EE" w:rsidRDefault="00B035EE" w:rsidP="00B035EE">
      <w:pPr>
        <w:pStyle w:val="berschrift3"/>
      </w:pPr>
      <w:r>
        <w:t>Personenorientierter Lerntyp</w:t>
      </w:r>
    </w:p>
    <w:p w:rsidR="00B035EE" w:rsidRDefault="00B035EE" w:rsidP="00B035EE">
      <w:pPr>
        <w:pStyle w:val="Listenabsatz"/>
        <w:numPr>
          <w:ilvl w:val="0"/>
          <w:numId w:val="2"/>
        </w:numPr>
      </w:pPr>
      <w:r>
        <w:t>Lernt direkt mit der Lehrkraft</w:t>
      </w:r>
    </w:p>
    <w:p w:rsidR="00B035EE" w:rsidRDefault="00B035EE" w:rsidP="00B035EE">
      <w:pPr>
        <w:pStyle w:val="Listenabsatz"/>
        <w:numPr>
          <w:ilvl w:val="0"/>
          <w:numId w:val="2"/>
        </w:numPr>
      </w:pPr>
      <w:r>
        <w:t>Ob KI die richtige Lehrkraft ersetzen kann ist fraglich</w:t>
      </w:r>
    </w:p>
    <w:p w:rsidR="00B035EE" w:rsidRDefault="00B035EE" w:rsidP="00B035EE">
      <w:pPr>
        <w:pStyle w:val="berschrift3"/>
      </w:pPr>
      <w:r>
        <w:t>Medienorientierter Lerntyp</w:t>
      </w:r>
    </w:p>
    <w:p w:rsidR="00B035EE" w:rsidRDefault="00B035EE" w:rsidP="00B035EE">
      <w:pPr>
        <w:pStyle w:val="Listenabsatz"/>
        <w:numPr>
          <w:ilvl w:val="0"/>
          <w:numId w:val="2"/>
        </w:numPr>
      </w:pPr>
      <w:r>
        <w:t>Lernt gut mit technischen Mitteln</w:t>
      </w:r>
    </w:p>
    <w:p w:rsidR="00B035EE" w:rsidRDefault="00B035EE" w:rsidP="00B035EE">
      <w:pPr>
        <w:pStyle w:val="Listenabsatz"/>
        <w:numPr>
          <w:ilvl w:val="0"/>
          <w:numId w:val="2"/>
        </w:numPr>
      </w:pPr>
      <w:r>
        <w:t>VR Brille klärt das Thema</w:t>
      </w:r>
    </w:p>
    <w:p w:rsidR="00C5213E" w:rsidRDefault="00C5213E" w:rsidP="00C5213E">
      <w:pPr>
        <w:pStyle w:val="berschrift1"/>
      </w:pPr>
      <w:r>
        <w:t>Tutorial / Einführung</w:t>
      </w:r>
    </w:p>
    <w:p w:rsidR="00C5213E" w:rsidRPr="00C5213E" w:rsidRDefault="00C5213E" w:rsidP="00C5213E"/>
    <w:p w:rsidR="00B035EE" w:rsidRPr="00B035EE" w:rsidRDefault="00516647" w:rsidP="00B035EE">
      <w:pPr>
        <w:pStyle w:val="berschrift1"/>
      </w:pPr>
      <w:r>
        <w:t>Beispiel Design für Bubblesort</w:t>
      </w:r>
    </w:p>
    <w:p w:rsidR="00996398" w:rsidRDefault="00996398" w:rsidP="00996398">
      <w:pPr>
        <w:pStyle w:val="berschrift2"/>
      </w:pPr>
      <w:r>
        <w:t>Funktion Bubblesort</w:t>
      </w:r>
    </w:p>
    <w:p w:rsidR="00C5213E" w:rsidRDefault="00C5213E" w:rsidP="00C5213E">
      <w:pPr>
        <w:pStyle w:val="Listenabsatz"/>
        <w:numPr>
          <w:ilvl w:val="0"/>
          <w:numId w:val="2"/>
        </w:numPr>
      </w:pPr>
      <w:r>
        <w:t>Liste wird von rechts nach links sortiert und es wird immer getauscht, wenn das jeweilige Element kleiner ist</w:t>
      </w:r>
    </w:p>
    <w:p w:rsidR="00C5213E" w:rsidRPr="00C5213E" w:rsidRDefault="00C5213E" w:rsidP="00C5213E">
      <w:pPr>
        <w:pStyle w:val="Listenabsatz"/>
        <w:numPr>
          <w:ilvl w:val="0"/>
          <w:numId w:val="2"/>
        </w:numPr>
      </w:pPr>
      <w:r>
        <w:t>Wenn kein Element wieder getauscht werden muss ist die Liste sortiert</w:t>
      </w:r>
    </w:p>
    <w:p w:rsidR="00516647" w:rsidRDefault="00996398" w:rsidP="00996398">
      <w:pPr>
        <w:pStyle w:val="berschrift2"/>
      </w:pPr>
      <w:r>
        <w:t>Was soll mit der Lektion vermittelt werden</w:t>
      </w:r>
    </w:p>
    <w:p w:rsidR="00C5213E" w:rsidRDefault="00C5213E" w:rsidP="00C5213E">
      <w:pPr>
        <w:pStyle w:val="Listenabsatz"/>
        <w:numPr>
          <w:ilvl w:val="0"/>
          <w:numId w:val="2"/>
        </w:numPr>
      </w:pPr>
      <w:r>
        <w:t>Die allgemeine Funktion des Algorithmus mit einer visuellen Darstellung</w:t>
      </w:r>
    </w:p>
    <w:p w:rsidR="00F709E0" w:rsidRDefault="00C5213E" w:rsidP="00F709E0">
      <w:pPr>
        <w:pStyle w:val="Listenabsatz"/>
        <w:numPr>
          <w:ilvl w:val="0"/>
          <w:numId w:val="2"/>
        </w:numPr>
      </w:pPr>
      <w:r>
        <w:t>Ein kleines Bespiel wo der Nutzer selbst sortieren kann</w:t>
      </w:r>
    </w:p>
    <w:p w:rsidR="00C5213E" w:rsidRDefault="00C5213E" w:rsidP="00F709E0">
      <w:pPr>
        <w:pStyle w:val="Listenabsatz"/>
        <w:numPr>
          <w:ilvl w:val="0"/>
          <w:numId w:val="2"/>
        </w:numPr>
      </w:pPr>
      <w:r>
        <w:t>Analyse der Laufzeit und typische Vorteile und Nachteile</w:t>
      </w:r>
    </w:p>
    <w:p w:rsidR="00F709E0" w:rsidRDefault="00F709E0" w:rsidP="00F709E0">
      <w:pPr>
        <w:pStyle w:val="berschrift1"/>
      </w:pPr>
      <w:r>
        <w:t>Namens Ideen</w:t>
      </w:r>
    </w:p>
    <w:p w:rsidR="00C7492E" w:rsidRDefault="00C7492E" w:rsidP="003A5C97">
      <w:pPr>
        <w:pStyle w:val="berschrift1"/>
        <w:numPr>
          <w:ilvl w:val="0"/>
          <w:numId w:val="0"/>
        </w:numPr>
        <w:ind w:left="432"/>
      </w:pPr>
      <w:r>
        <w:t>Notizen</w:t>
      </w:r>
    </w:p>
    <w:p w:rsidR="00C7492E" w:rsidRDefault="00A04FEB" w:rsidP="00C7492E">
      <w:pPr>
        <w:pStyle w:val="Listenabsatz"/>
        <w:numPr>
          <w:ilvl w:val="0"/>
          <w:numId w:val="2"/>
        </w:numPr>
      </w:pPr>
      <w:hyperlink r:id="rId19" w:history="1">
        <w:r w:rsidR="00C7492E">
          <w:rPr>
            <w:rStyle w:val="Hyperlink"/>
          </w:rPr>
          <w:t>https://www.hci.uni-wuerzburg.de/projects/getit/</w:t>
        </w:r>
      </w:hyperlink>
    </w:p>
    <w:p w:rsidR="00C7492E" w:rsidRDefault="00A04FEB" w:rsidP="00C7492E">
      <w:pPr>
        <w:pStyle w:val="Listenabsatz"/>
        <w:numPr>
          <w:ilvl w:val="0"/>
          <w:numId w:val="2"/>
        </w:numPr>
      </w:pPr>
      <w:hyperlink r:id="rId20" w:history="1">
        <w:r w:rsidR="00C7492E">
          <w:rPr>
            <w:rStyle w:val="Hyperlink"/>
          </w:rPr>
          <w:t>https://www.raywenderlich.com/9189-htc-vive-tutorial-for-unity</w:t>
        </w:r>
      </w:hyperlink>
    </w:p>
    <w:p w:rsidR="00C7492E" w:rsidRDefault="002C1CCE" w:rsidP="00C7492E">
      <w:pPr>
        <w:pStyle w:val="Listenabsatz"/>
        <w:numPr>
          <w:ilvl w:val="0"/>
          <w:numId w:val="2"/>
        </w:numPr>
      </w:pPr>
      <w:r>
        <w:t>CutieKeyboard testen</w:t>
      </w:r>
    </w:p>
    <w:p w:rsidR="00AC2DFB" w:rsidRDefault="00AC2DFB" w:rsidP="00AC2DFB"/>
    <w:p w:rsidR="00AC2DFB" w:rsidRDefault="00AC2DFB" w:rsidP="00AC2DFB"/>
    <w:p w:rsidR="002C1CCE" w:rsidRPr="00C7492E" w:rsidRDefault="002C1CCE" w:rsidP="002C1CCE"/>
    <w:sectPr w:rsidR="002C1CCE" w:rsidRPr="00C7492E" w:rsidSect="008064B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664"/>
    <w:multiLevelType w:val="hybridMultilevel"/>
    <w:tmpl w:val="D424E112"/>
    <w:lvl w:ilvl="0" w:tplc="B3EE574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444B1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B896480"/>
    <w:multiLevelType w:val="hybridMultilevel"/>
    <w:tmpl w:val="8CF8964A"/>
    <w:lvl w:ilvl="0" w:tplc="C998651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B42F7A"/>
    <w:multiLevelType w:val="hybridMultilevel"/>
    <w:tmpl w:val="B59A58E8"/>
    <w:lvl w:ilvl="0" w:tplc="D382B8DE">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0726ED"/>
    <w:multiLevelType w:val="hybridMultilevel"/>
    <w:tmpl w:val="6098FF94"/>
    <w:lvl w:ilvl="0" w:tplc="7B8660F0">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9450C5"/>
    <w:multiLevelType w:val="hybridMultilevel"/>
    <w:tmpl w:val="8294FF56"/>
    <w:lvl w:ilvl="0" w:tplc="85A45D1C">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40"/>
    <w:rsid w:val="0004705D"/>
    <w:rsid w:val="0008268C"/>
    <w:rsid w:val="000A6935"/>
    <w:rsid w:val="000C6279"/>
    <w:rsid w:val="000F67C3"/>
    <w:rsid w:val="00104B41"/>
    <w:rsid w:val="001073B4"/>
    <w:rsid w:val="00173CB2"/>
    <w:rsid w:val="00173EC3"/>
    <w:rsid w:val="001A0D22"/>
    <w:rsid w:val="001B0D7B"/>
    <w:rsid w:val="001D6B14"/>
    <w:rsid w:val="001F72EF"/>
    <w:rsid w:val="00213CCE"/>
    <w:rsid w:val="002162FC"/>
    <w:rsid w:val="00224EF2"/>
    <w:rsid w:val="002634FB"/>
    <w:rsid w:val="002974E1"/>
    <w:rsid w:val="002A7375"/>
    <w:rsid w:val="002C1CCE"/>
    <w:rsid w:val="002D71B3"/>
    <w:rsid w:val="00325F02"/>
    <w:rsid w:val="00384F31"/>
    <w:rsid w:val="003A5C97"/>
    <w:rsid w:val="003A798A"/>
    <w:rsid w:val="003B220C"/>
    <w:rsid w:val="003C2728"/>
    <w:rsid w:val="003F3425"/>
    <w:rsid w:val="00423EF8"/>
    <w:rsid w:val="0043697B"/>
    <w:rsid w:val="004E63CF"/>
    <w:rsid w:val="00516647"/>
    <w:rsid w:val="00521D13"/>
    <w:rsid w:val="00561D3E"/>
    <w:rsid w:val="005838C4"/>
    <w:rsid w:val="005E2AB9"/>
    <w:rsid w:val="00605DE2"/>
    <w:rsid w:val="006136A8"/>
    <w:rsid w:val="00623E91"/>
    <w:rsid w:val="00662082"/>
    <w:rsid w:val="006825E5"/>
    <w:rsid w:val="00694333"/>
    <w:rsid w:val="00726AF5"/>
    <w:rsid w:val="007B2489"/>
    <w:rsid w:val="007E55CA"/>
    <w:rsid w:val="007E643A"/>
    <w:rsid w:val="008064B3"/>
    <w:rsid w:val="00817CFD"/>
    <w:rsid w:val="008B3161"/>
    <w:rsid w:val="009008E0"/>
    <w:rsid w:val="00920474"/>
    <w:rsid w:val="0095109F"/>
    <w:rsid w:val="00996398"/>
    <w:rsid w:val="009B4C9E"/>
    <w:rsid w:val="009D3132"/>
    <w:rsid w:val="00A04FEB"/>
    <w:rsid w:val="00A05A26"/>
    <w:rsid w:val="00A073F3"/>
    <w:rsid w:val="00A33DB3"/>
    <w:rsid w:val="00A45D87"/>
    <w:rsid w:val="00A50958"/>
    <w:rsid w:val="00A7307A"/>
    <w:rsid w:val="00A734FB"/>
    <w:rsid w:val="00A74799"/>
    <w:rsid w:val="00A81EB2"/>
    <w:rsid w:val="00A864C1"/>
    <w:rsid w:val="00AC2DFB"/>
    <w:rsid w:val="00AD34D1"/>
    <w:rsid w:val="00AE79CC"/>
    <w:rsid w:val="00B035EE"/>
    <w:rsid w:val="00B32DFA"/>
    <w:rsid w:val="00B36C1A"/>
    <w:rsid w:val="00B6426E"/>
    <w:rsid w:val="00B67FE6"/>
    <w:rsid w:val="00BD79C2"/>
    <w:rsid w:val="00C5213E"/>
    <w:rsid w:val="00C65EA6"/>
    <w:rsid w:val="00C7492E"/>
    <w:rsid w:val="00C76CB4"/>
    <w:rsid w:val="00C84636"/>
    <w:rsid w:val="00CD0292"/>
    <w:rsid w:val="00CD4B8E"/>
    <w:rsid w:val="00CE0EA2"/>
    <w:rsid w:val="00CE5F69"/>
    <w:rsid w:val="00D04471"/>
    <w:rsid w:val="00D569EC"/>
    <w:rsid w:val="00D97387"/>
    <w:rsid w:val="00DD3965"/>
    <w:rsid w:val="00DF5C1D"/>
    <w:rsid w:val="00E0429E"/>
    <w:rsid w:val="00E34065"/>
    <w:rsid w:val="00E54109"/>
    <w:rsid w:val="00E5697C"/>
    <w:rsid w:val="00E83C40"/>
    <w:rsid w:val="00F161C7"/>
    <w:rsid w:val="00F709E0"/>
    <w:rsid w:val="00F73690"/>
    <w:rsid w:val="00F83D90"/>
    <w:rsid w:val="00FA6809"/>
    <w:rsid w:val="00FE035E"/>
    <w:rsid w:val="00FF70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1842"/>
  <w15:chartTrackingRefBased/>
  <w15:docId w15:val="{801A77C8-6D6E-4D0D-AFF6-B9F2A158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64B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64B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064B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064B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064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064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064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064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064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64B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064B3"/>
    <w:rPr>
      <w:rFonts w:eastAsiaTheme="minorEastAsia"/>
      <w:lang w:eastAsia="de-DE"/>
    </w:rPr>
  </w:style>
  <w:style w:type="character" w:customStyle="1" w:styleId="berschrift1Zchn">
    <w:name w:val="Überschrift 1 Zchn"/>
    <w:basedOn w:val="Absatz-Standardschriftart"/>
    <w:link w:val="berschrift1"/>
    <w:uiPriority w:val="9"/>
    <w:rsid w:val="008064B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64B3"/>
    <w:pPr>
      <w:numPr>
        <w:numId w:val="0"/>
      </w:numPr>
      <w:outlineLvl w:val="9"/>
    </w:pPr>
    <w:rPr>
      <w:lang w:eastAsia="de-DE"/>
    </w:rPr>
  </w:style>
  <w:style w:type="character" w:customStyle="1" w:styleId="berschrift2Zchn">
    <w:name w:val="Überschrift 2 Zchn"/>
    <w:basedOn w:val="Absatz-Standardschriftart"/>
    <w:link w:val="berschrift2"/>
    <w:uiPriority w:val="9"/>
    <w:rsid w:val="008064B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064B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064B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064B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064B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064B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064B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064B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83C40"/>
    <w:pPr>
      <w:ind w:left="720"/>
      <w:contextualSpacing/>
    </w:pPr>
  </w:style>
  <w:style w:type="character" w:styleId="Hyperlink">
    <w:name w:val="Hyperlink"/>
    <w:basedOn w:val="Absatz-Standardschriftart"/>
    <w:uiPriority w:val="99"/>
    <w:unhideWhenUsed/>
    <w:rsid w:val="002974E1"/>
    <w:rPr>
      <w:color w:val="0000FF"/>
      <w:u w:val="single"/>
    </w:rPr>
  </w:style>
  <w:style w:type="character" w:styleId="NichtaufgelsteErwhnung">
    <w:name w:val="Unresolved Mention"/>
    <w:basedOn w:val="Absatz-Standardschriftart"/>
    <w:uiPriority w:val="99"/>
    <w:semiHidden/>
    <w:unhideWhenUsed/>
    <w:rsid w:val="00CD0292"/>
    <w:rPr>
      <w:color w:val="605E5C"/>
      <w:shd w:val="clear" w:color="auto" w:fill="E1DFDD"/>
    </w:rPr>
  </w:style>
  <w:style w:type="character" w:styleId="BesuchterLink">
    <w:name w:val="FollowedHyperlink"/>
    <w:basedOn w:val="Absatz-Standardschriftart"/>
    <w:uiPriority w:val="99"/>
    <w:semiHidden/>
    <w:unhideWhenUsed/>
    <w:rsid w:val="00A073F3"/>
    <w:rPr>
      <w:color w:val="954F72" w:themeColor="followedHyperlink"/>
      <w:u w:val="single"/>
    </w:rPr>
  </w:style>
  <w:style w:type="paragraph" w:styleId="Sprechblasentext">
    <w:name w:val="Balloon Text"/>
    <w:basedOn w:val="Standard"/>
    <w:link w:val="SprechblasentextZchn"/>
    <w:uiPriority w:val="99"/>
    <w:semiHidden/>
    <w:unhideWhenUsed/>
    <w:rsid w:val="009008E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008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adtovr.com/watch-logix-impressive-multi-user-visual-programming-interface-vr/" TargetMode="External"/><Relationship Id="rId13" Type="http://schemas.openxmlformats.org/officeDocument/2006/relationships/hyperlink" Target="https://www.lego.com/en-us/mindstorms/?domainredir=mindstorms.lego.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swisseduc.ch/informatik/karatojava/" TargetMode="External"/><Relationship Id="rId17" Type="http://schemas.openxmlformats.org/officeDocument/2006/relationships/hyperlink" Target="https://www.youtube.com/watch?v=QbZgSlHAh1E" TargetMode="External"/><Relationship Id="rId2" Type="http://schemas.openxmlformats.org/officeDocument/2006/relationships/numbering" Target="numbering.xml"/><Relationship Id="rId16" Type="http://schemas.openxmlformats.org/officeDocument/2006/relationships/hyperlink" Target="https://www.codingame.com/start" TargetMode="External"/><Relationship Id="rId20" Type="http://schemas.openxmlformats.org/officeDocument/2006/relationships/hyperlink" Target="https://www.raywenderlich.com/9189-htc-vive-tutorial-for-un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ecombat.com/" TargetMode="External"/><Relationship Id="rId5" Type="http://schemas.openxmlformats.org/officeDocument/2006/relationships/webSettings" Target="webSettings.xml"/><Relationship Id="rId15" Type="http://schemas.openxmlformats.org/officeDocument/2006/relationships/hyperlink" Target="https://www.codeavengers.com/" TargetMode="External"/><Relationship Id="rId23" Type="http://schemas.openxmlformats.org/officeDocument/2006/relationships/theme" Target="theme/theme1.xml"/><Relationship Id="rId10" Type="http://schemas.openxmlformats.org/officeDocument/2006/relationships/hyperlink" Target="https://code.org/" TargetMode="External"/><Relationship Id="rId19" Type="http://schemas.openxmlformats.org/officeDocument/2006/relationships/hyperlink" Target="https://www.hci.uni-wuerzburg.de/projects/getit/" TargetMode="External"/><Relationship Id="rId4" Type="http://schemas.openxmlformats.org/officeDocument/2006/relationships/settings" Target="settings.xml"/><Relationship Id="rId9" Type="http://schemas.openxmlformats.org/officeDocument/2006/relationships/hyperlink" Target="https://scratch.mit.edu/" TargetMode="External"/><Relationship Id="rId14" Type="http://schemas.openxmlformats.org/officeDocument/2006/relationships/hyperlink" Target="https://www.codecademy.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Desktop\6.Semester\Dokumentation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CB23BA069D474BA059CCFF3FAC6F56"/>
        <w:category>
          <w:name w:val="Allgemein"/>
          <w:gallery w:val="placeholder"/>
        </w:category>
        <w:types>
          <w:type w:val="bbPlcHdr"/>
        </w:types>
        <w:behaviors>
          <w:behavior w:val="content"/>
        </w:behaviors>
        <w:guid w:val="{CC0FD883-BAD3-4323-B3DA-8C0E1E29CDD9}"/>
      </w:docPartPr>
      <w:docPartBody>
        <w:p w:rsidR="00CE4F04" w:rsidRDefault="007350C6">
          <w:pPr>
            <w:pStyle w:val="47CB23BA069D474BA059CCFF3FAC6F56"/>
          </w:pPr>
          <w:r>
            <w:rPr>
              <w:rFonts w:asciiTheme="majorHAnsi" w:eastAsiaTheme="majorEastAsia" w:hAnsiTheme="majorHAnsi" w:cstheme="majorBidi"/>
              <w:caps/>
              <w:color w:val="4472C4" w:themeColor="accent1"/>
              <w:sz w:val="80"/>
              <w:szCs w:val="80"/>
            </w:rPr>
            <w:t>[Dokumenttitel]</w:t>
          </w:r>
        </w:p>
      </w:docPartBody>
    </w:docPart>
    <w:docPart>
      <w:docPartPr>
        <w:name w:val="CA82BA7D2AA44365BE8C5FC054C2B7CA"/>
        <w:category>
          <w:name w:val="Allgemein"/>
          <w:gallery w:val="placeholder"/>
        </w:category>
        <w:types>
          <w:type w:val="bbPlcHdr"/>
        </w:types>
        <w:behaviors>
          <w:behavior w:val="content"/>
        </w:behaviors>
        <w:guid w:val="{66470BB1-C993-419D-AC16-CB49534D7143}"/>
      </w:docPartPr>
      <w:docPartBody>
        <w:p w:rsidR="00CE4F04" w:rsidRDefault="007350C6">
          <w:pPr>
            <w:pStyle w:val="CA82BA7D2AA44365BE8C5FC054C2B7CA"/>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C6"/>
    <w:rsid w:val="000C134E"/>
    <w:rsid w:val="000C56BF"/>
    <w:rsid w:val="00281B82"/>
    <w:rsid w:val="004A47A2"/>
    <w:rsid w:val="004E4BC7"/>
    <w:rsid w:val="00596DFE"/>
    <w:rsid w:val="006645DA"/>
    <w:rsid w:val="007350C6"/>
    <w:rsid w:val="007C77C7"/>
    <w:rsid w:val="008C5927"/>
    <w:rsid w:val="00CE4F04"/>
    <w:rsid w:val="00D401F1"/>
    <w:rsid w:val="00DF51F3"/>
    <w:rsid w:val="00E02821"/>
    <w:rsid w:val="00EB6F41"/>
    <w:rsid w:val="00EC1A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7CB23BA069D474BA059CCFF3FAC6F56">
    <w:name w:val="47CB23BA069D474BA059CCFF3FAC6F56"/>
  </w:style>
  <w:style w:type="paragraph" w:customStyle="1" w:styleId="CA82BA7D2AA44365BE8C5FC054C2B7CA">
    <w:name w:val="CA82BA7D2AA44365BE8C5FC054C2B7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8E5E6-25A8-4D35-92A6-DD233A94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Dokumentationen</Template>
  <TotalTime>0</TotalTime>
  <Pages>1</Pages>
  <Words>1461</Words>
  <Characters>9209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LernApp VR</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LernApp VR</dc:title>
  <dc:subject/>
  <dc:creator>Justin Scholz</dc:creator>
  <cp:keywords/>
  <dc:description/>
  <cp:lastModifiedBy>Justin Scholz</cp:lastModifiedBy>
  <cp:revision>53</cp:revision>
  <dcterms:created xsi:type="dcterms:W3CDTF">2019-04-11T14:32:00Z</dcterms:created>
  <dcterms:modified xsi:type="dcterms:W3CDTF">2019-08-27T11:41:00Z</dcterms:modified>
</cp:coreProperties>
</file>