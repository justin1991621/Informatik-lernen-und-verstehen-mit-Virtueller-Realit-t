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108923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064B3" w:rsidRDefault="008064B3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41767F84A3349AFA03A738D949525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064B3" w:rsidRDefault="000445C7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Unity Programmieren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538BED104064415A9DA7E982356A226B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064B3" w:rsidRDefault="008064B3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[Untertitel des Dokuments]</w:t>
              </w:r>
            </w:p>
          </w:sdtContent>
        </w:sdt>
        <w:p w:rsidR="008064B3" w:rsidRDefault="008064B3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064B3" w:rsidRDefault="008064B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8064B3" w:rsidRDefault="001C6AC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64B3"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[Firmenname]</w:t>
                                    </w:r>
                                  </w:sdtContent>
                                </w:sdt>
                              </w:p>
                              <w:p w:rsidR="008064B3" w:rsidRDefault="001C6AC2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64B3">
                                      <w:rPr>
                                        <w:color w:val="4472C4" w:themeColor="accent1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064B3" w:rsidRDefault="008064B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8064B3" w:rsidRDefault="001C6AC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64B3">
                                <w:rPr>
                                  <w:caps/>
                                  <w:color w:val="4472C4" w:themeColor="accent1"/>
                                </w:rPr>
                                <w:t>[Firmenname]</w:t>
                              </w:r>
                            </w:sdtContent>
                          </w:sdt>
                        </w:p>
                        <w:p w:rsidR="008064B3" w:rsidRDefault="001C6AC2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064B3">
                                <w:rPr>
                                  <w:color w:val="4472C4" w:themeColor="accent1"/>
                                </w:rPr>
                                <w:t>[Firmenadresse]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64B3" w:rsidRDefault="008064B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2513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64B3" w:rsidRDefault="008064B3">
          <w:pPr>
            <w:pStyle w:val="Inhaltsverzeichnisberschrift"/>
          </w:pPr>
          <w:r>
            <w:t>Inhalt</w:t>
          </w:r>
        </w:p>
        <w:p w:rsidR="008064B3" w:rsidRDefault="008064B3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3F3425" w:rsidRDefault="003F3425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8064B3"/>
    <w:p w:rsidR="008064B3" w:rsidRDefault="00624AB3" w:rsidP="008064B3">
      <w:pPr>
        <w:pStyle w:val="berschrift1"/>
      </w:pPr>
      <w:r>
        <w:lastRenderedPageBreak/>
        <w:t>Wichtige Begriffe</w:t>
      </w:r>
    </w:p>
    <w:p w:rsidR="00624AB3" w:rsidRDefault="00624AB3" w:rsidP="00624AB3">
      <w:pPr>
        <w:pStyle w:val="berschrift2"/>
      </w:pPr>
      <w:proofErr w:type="spellStart"/>
      <w:r>
        <w:t>GameObject</w:t>
      </w:r>
      <w:proofErr w:type="spellEnd"/>
    </w:p>
    <w:p w:rsidR="00624AB3" w:rsidRDefault="00624AB3" w:rsidP="00624AB3">
      <w:pPr>
        <w:pStyle w:val="Listenabsatz"/>
        <w:numPr>
          <w:ilvl w:val="0"/>
          <w:numId w:val="3"/>
        </w:numPr>
      </w:pPr>
      <w:r>
        <w:t>Sind alle Elemente in einer Szene</w:t>
      </w:r>
    </w:p>
    <w:p w:rsidR="00624AB3" w:rsidRPr="00624AB3" w:rsidRDefault="00624AB3" w:rsidP="00624AB3">
      <w:pPr>
        <w:pStyle w:val="Listenabsatz"/>
        <w:numPr>
          <w:ilvl w:val="0"/>
          <w:numId w:val="3"/>
        </w:numPr>
      </w:pPr>
    </w:p>
    <w:p w:rsidR="00624AB3" w:rsidRDefault="00624AB3" w:rsidP="00624AB3">
      <w:pPr>
        <w:pStyle w:val="berschrift2"/>
      </w:pPr>
      <w:proofErr w:type="spellStart"/>
      <w:r>
        <w:t>Prefab</w:t>
      </w:r>
      <w:proofErr w:type="spellEnd"/>
    </w:p>
    <w:p w:rsidR="00624AB3" w:rsidRDefault="00624AB3" w:rsidP="00624AB3">
      <w:pPr>
        <w:pStyle w:val="Listenabsatz"/>
        <w:numPr>
          <w:ilvl w:val="0"/>
          <w:numId w:val="2"/>
        </w:numPr>
      </w:pPr>
      <w:proofErr w:type="spellStart"/>
      <w:r>
        <w:t>GameObject</w:t>
      </w:r>
      <w:proofErr w:type="spellEnd"/>
      <w:r>
        <w:t xml:space="preserve"> einfach in den </w:t>
      </w:r>
      <w:proofErr w:type="spellStart"/>
      <w:r>
        <w:t>Prefab</w:t>
      </w:r>
      <w:proofErr w:type="spellEnd"/>
      <w:r>
        <w:t xml:space="preserve"> Ordner in der Hierarchie ziehen</w:t>
      </w:r>
    </w:p>
    <w:p w:rsidR="00624AB3" w:rsidRDefault="00624AB3" w:rsidP="00624AB3">
      <w:pPr>
        <w:pStyle w:val="Listenabsatz"/>
        <w:numPr>
          <w:ilvl w:val="0"/>
          <w:numId w:val="2"/>
        </w:numPr>
      </w:pPr>
      <w:r>
        <w:t xml:space="preserve">Sind eine Vorgabe für ein neues </w:t>
      </w:r>
      <w:proofErr w:type="spellStart"/>
      <w:r>
        <w:t>Object</w:t>
      </w:r>
      <w:proofErr w:type="spellEnd"/>
      <w:r>
        <w:t xml:space="preserve"> (Wie eine Instanz einer Klasse)</w:t>
      </w:r>
    </w:p>
    <w:p w:rsidR="00446E54" w:rsidRDefault="00446E54" w:rsidP="00446E54">
      <w:pPr>
        <w:pStyle w:val="berschrift2"/>
      </w:pPr>
      <w:r>
        <w:t>Tags</w:t>
      </w:r>
    </w:p>
    <w:p w:rsidR="00446E54" w:rsidRDefault="00446E54" w:rsidP="00446E54">
      <w:pPr>
        <w:pStyle w:val="Listenabsatz"/>
        <w:numPr>
          <w:ilvl w:val="0"/>
          <w:numId w:val="2"/>
        </w:numPr>
      </w:pPr>
      <w:r>
        <w:t>Können verwendet werden, um Objekte in bestimmte Gruppen zu sortieren</w:t>
      </w:r>
    </w:p>
    <w:p w:rsidR="00446E54" w:rsidRDefault="00446E54" w:rsidP="00446E54">
      <w:r>
        <w:t>Code Optionen zum Finden der Tags</w:t>
      </w:r>
    </w:p>
    <w:p w:rsidR="00446E54" w:rsidRDefault="00446E54" w:rsidP="00446E54">
      <w:pPr>
        <w:pStyle w:val="Listenabsatz"/>
        <w:numPr>
          <w:ilvl w:val="0"/>
          <w:numId w:val="2"/>
        </w:numPr>
      </w:pPr>
      <w:proofErr w:type="spellStart"/>
      <w:r>
        <w:t>GameObject.FinWithTag</w:t>
      </w:r>
      <w:proofErr w:type="spellEnd"/>
      <w:r>
        <w:t>(„Player);</w:t>
      </w:r>
    </w:p>
    <w:p w:rsidR="00694F9F" w:rsidRDefault="00694F9F" w:rsidP="00694F9F">
      <w:pPr>
        <w:pStyle w:val="berschrift2"/>
      </w:pPr>
      <w:proofErr w:type="spellStart"/>
      <w:r>
        <w:t>Layers</w:t>
      </w:r>
      <w:proofErr w:type="spellEnd"/>
    </w:p>
    <w:p w:rsidR="00694F9F" w:rsidRDefault="00694F9F" w:rsidP="00694F9F">
      <w:pPr>
        <w:pStyle w:val="Listenabsatz"/>
        <w:numPr>
          <w:ilvl w:val="0"/>
          <w:numId w:val="2"/>
        </w:numPr>
      </w:pPr>
      <w:r>
        <w:t>Objekte können dadurch in Scene verborgen werden oder von Reflexionen ausgeschlossen werden</w:t>
      </w:r>
    </w:p>
    <w:p w:rsidR="00694F9F" w:rsidRDefault="00694F9F" w:rsidP="00694F9F">
      <w:pPr>
        <w:pStyle w:val="Listenabsatz"/>
        <w:numPr>
          <w:ilvl w:val="0"/>
          <w:numId w:val="2"/>
        </w:numPr>
      </w:pPr>
      <w:r>
        <w:t>Können wie Tags erstellt werden</w:t>
      </w:r>
    </w:p>
    <w:p w:rsidR="00694F9F" w:rsidRPr="00694F9F" w:rsidRDefault="00694F9F" w:rsidP="00694F9F">
      <w:pPr>
        <w:pStyle w:val="Listenabsatz"/>
        <w:numPr>
          <w:ilvl w:val="0"/>
          <w:numId w:val="2"/>
        </w:numPr>
      </w:pPr>
    </w:p>
    <w:p w:rsidR="00446E54" w:rsidRDefault="00446E54" w:rsidP="00446E54">
      <w:pPr>
        <w:pStyle w:val="berschrift1"/>
      </w:pPr>
      <w:r>
        <w:t>Unity Funktionen</w:t>
      </w:r>
    </w:p>
    <w:p w:rsidR="00446E54" w:rsidRDefault="00446E54" w:rsidP="00446E54">
      <w:pPr>
        <w:pStyle w:val="berschrift2"/>
      </w:pPr>
      <w:r>
        <w:t>Transform</w:t>
      </w:r>
    </w:p>
    <w:p w:rsidR="00446E54" w:rsidRDefault="00446E54" w:rsidP="00446E54">
      <w:pPr>
        <w:pStyle w:val="berschrift3"/>
      </w:pPr>
      <w:proofErr w:type="spellStart"/>
      <w:r>
        <w:t>LookAt</w:t>
      </w:r>
      <w:proofErr w:type="spellEnd"/>
    </w:p>
    <w:p w:rsidR="00446E54" w:rsidRDefault="00446E54" w:rsidP="00446E54">
      <w:pPr>
        <w:pStyle w:val="Listenabsatz"/>
        <w:numPr>
          <w:ilvl w:val="0"/>
          <w:numId w:val="2"/>
        </w:numPr>
      </w:pPr>
      <w:r>
        <w:t>Hierbei schau das Objekt direkt auf ein andere mit seiner Kamera</w:t>
      </w:r>
    </w:p>
    <w:p w:rsidR="00446E54" w:rsidRDefault="00446E54" w:rsidP="00694F9F">
      <w:pPr>
        <w:pStyle w:val="Listenabsatz"/>
        <w:numPr>
          <w:ilvl w:val="0"/>
          <w:numId w:val="2"/>
        </w:numPr>
      </w:pPr>
      <w:r>
        <w:t>Sinnvoll für Objekte die den Spieler anschauen sollen</w:t>
      </w:r>
    </w:p>
    <w:p w:rsidR="00694F9F" w:rsidRDefault="00446E54" w:rsidP="00446E54">
      <w:proofErr w:type="spellStart"/>
      <w:r>
        <w:t>Transform.LookAt</w:t>
      </w:r>
      <w:proofErr w:type="spellEnd"/>
      <w:r>
        <w:t>(</w:t>
      </w:r>
      <w:proofErr w:type="spellStart"/>
      <w:proofErr w:type="gramStart"/>
      <w:r>
        <w:t>player.transform</w:t>
      </w:r>
      <w:proofErr w:type="spellEnd"/>
      <w:proofErr w:type="gramEnd"/>
      <w:r>
        <w:t>);</w:t>
      </w:r>
    </w:p>
    <w:p w:rsidR="00694F9F" w:rsidRDefault="00694F9F" w:rsidP="00694F9F">
      <w:pPr>
        <w:pStyle w:val="berschrift2"/>
      </w:pPr>
      <w:r>
        <w:t>Objekte vor der Kamera verstecken</w:t>
      </w:r>
    </w:p>
    <w:p w:rsidR="00694F9F" w:rsidRDefault="00694F9F" w:rsidP="00694F9F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  <w:r>
        <w:t xml:space="preserve"> -&gt; </w:t>
      </w:r>
      <w:proofErr w:type="spellStart"/>
      <w:r>
        <w:t>Culling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dort den Layer des Objektes eintragen</w:t>
      </w:r>
    </w:p>
    <w:p w:rsidR="00694F9F" w:rsidRDefault="00694F9F" w:rsidP="00694F9F">
      <w:pPr>
        <w:pStyle w:val="berschrift2"/>
      </w:pPr>
      <w:r>
        <w:t>Objekte in der Szene nicht anzeigen</w:t>
      </w:r>
    </w:p>
    <w:p w:rsidR="00694F9F" w:rsidRPr="00694F9F" w:rsidRDefault="00694F9F" w:rsidP="00694F9F">
      <w:pPr>
        <w:pStyle w:val="Listenabsatz"/>
        <w:numPr>
          <w:ilvl w:val="0"/>
          <w:numId w:val="2"/>
        </w:numPr>
      </w:pPr>
      <w:r>
        <w:t xml:space="preserve">Oben </w:t>
      </w:r>
      <w:proofErr w:type="gramStart"/>
      <w:r>
        <w:t>Rechts</w:t>
      </w:r>
      <w:proofErr w:type="gramEnd"/>
      <w:r>
        <w:t xml:space="preserve"> unter Layer das benötigt Layer ausblenden</w:t>
      </w:r>
    </w:p>
    <w:p w:rsidR="00446E54" w:rsidRDefault="00694F9F" w:rsidP="00694F9F">
      <w:pPr>
        <w:pStyle w:val="berschrift1"/>
      </w:pPr>
      <w:r>
        <w:t>Unity Menu</w:t>
      </w:r>
    </w:p>
    <w:p w:rsidR="00694F9F" w:rsidRDefault="00A34801" w:rsidP="00A34801">
      <w:pPr>
        <w:pStyle w:val="berschrift2"/>
      </w:pPr>
      <w:r>
        <w:t>Canvas</w:t>
      </w:r>
    </w:p>
    <w:p w:rsidR="00A34801" w:rsidRDefault="00A34801" w:rsidP="00A34801">
      <w:pPr>
        <w:pStyle w:val="Listenabsatz"/>
        <w:numPr>
          <w:ilvl w:val="0"/>
          <w:numId w:val="2"/>
        </w:numPr>
      </w:pPr>
      <w:r>
        <w:t>Stellt den Bereich für die UI Elemente in Unity dar</w:t>
      </w:r>
    </w:p>
    <w:p w:rsidR="00A34801" w:rsidRDefault="00A34801" w:rsidP="00A34801">
      <w:pPr>
        <w:pStyle w:val="berschrift3"/>
      </w:pPr>
      <w:r>
        <w:t>Anordnung der Elemente</w:t>
      </w:r>
    </w:p>
    <w:p w:rsidR="00A34801" w:rsidRDefault="00A34801" w:rsidP="00A34801">
      <w:pPr>
        <w:pStyle w:val="Listenabsatz"/>
        <w:numPr>
          <w:ilvl w:val="0"/>
          <w:numId w:val="2"/>
        </w:numPr>
      </w:pPr>
      <w:r>
        <w:t>Elemente werde in der gleichen Reihenfolge wie in der Hierarchie angeordnet</w:t>
      </w:r>
    </w:p>
    <w:p w:rsidR="00A34801" w:rsidRDefault="00A34801" w:rsidP="00A34801">
      <w:r>
        <w:t xml:space="preserve">Die Anordnung der Elemente kann </w:t>
      </w:r>
      <w:r w:rsidR="006526A2">
        <w:t>auch mit Scripts verändert werden</w:t>
      </w:r>
    </w:p>
    <w:p w:rsidR="006526A2" w:rsidRDefault="006526A2" w:rsidP="006526A2">
      <w:pPr>
        <w:pStyle w:val="Listenabsatz"/>
        <w:numPr>
          <w:ilvl w:val="0"/>
          <w:numId w:val="2"/>
        </w:numPr>
      </w:pPr>
      <w:r>
        <w:t xml:space="preserve">Transform -&gt; </w:t>
      </w:r>
      <w:proofErr w:type="spellStart"/>
      <w:r>
        <w:t>SetAsFirstSibling</w:t>
      </w:r>
      <w:proofErr w:type="spellEnd"/>
      <w:r>
        <w:t xml:space="preserve"> usw.</w:t>
      </w:r>
    </w:p>
    <w:p w:rsidR="00295B6A" w:rsidRDefault="00295B6A" w:rsidP="00295B6A">
      <w:pPr>
        <w:pStyle w:val="berschrift3"/>
      </w:pPr>
      <w:proofErr w:type="spellStart"/>
      <w:r>
        <w:t>Render</w:t>
      </w:r>
      <w:proofErr w:type="spellEnd"/>
      <w:r>
        <w:t xml:space="preserve"> Modes</w:t>
      </w:r>
    </w:p>
    <w:p w:rsidR="00295B6A" w:rsidRDefault="00295B6A" w:rsidP="00295B6A">
      <w:pPr>
        <w:pStyle w:val="berschrift4"/>
      </w:pPr>
      <w:r>
        <w:t>Screen Space</w:t>
      </w:r>
    </w:p>
    <w:p w:rsidR="00827147" w:rsidRDefault="001C6AC2" w:rsidP="00827147">
      <w:pPr>
        <w:pStyle w:val="Listenabsatz"/>
        <w:numPr>
          <w:ilvl w:val="0"/>
          <w:numId w:val="2"/>
        </w:numPr>
      </w:pPr>
      <w:r>
        <w:t>Hierbei wird das Menü über die eigentliche Szene gelegt</w:t>
      </w:r>
    </w:p>
    <w:p w:rsidR="001C6AC2" w:rsidRDefault="001C6AC2" w:rsidP="001C6AC2">
      <w:pPr>
        <w:pStyle w:val="berschrift4"/>
      </w:pPr>
      <w:r>
        <w:lastRenderedPageBreak/>
        <w:t xml:space="preserve">Screen Space </w:t>
      </w:r>
      <w:proofErr w:type="spellStart"/>
      <w:r>
        <w:t>Camera</w:t>
      </w:r>
      <w:proofErr w:type="spellEnd"/>
    </w:p>
    <w:p w:rsidR="001C6AC2" w:rsidRPr="001C6AC2" w:rsidRDefault="001C6AC2" w:rsidP="001C6AC2">
      <w:pPr>
        <w:pStyle w:val="Listenabsatz"/>
        <w:numPr>
          <w:ilvl w:val="0"/>
          <w:numId w:val="2"/>
        </w:numPr>
      </w:pPr>
      <w:r>
        <w:t>Das Menü wird hierbei vor einer bestimmten Kamera gelegt und zu einer bestimmten Distanz</w:t>
      </w:r>
      <w:bookmarkStart w:id="0" w:name="_GoBack"/>
      <w:bookmarkEnd w:id="0"/>
    </w:p>
    <w:p w:rsidR="00295B6A" w:rsidRDefault="00295B6A" w:rsidP="00295B6A">
      <w:pPr>
        <w:pStyle w:val="berschrift4"/>
      </w:pPr>
      <w:r>
        <w:t>World Space</w:t>
      </w:r>
    </w:p>
    <w:p w:rsidR="00295B6A" w:rsidRPr="00295B6A" w:rsidRDefault="00295B6A" w:rsidP="00295B6A"/>
    <w:p w:rsidR="006526A2" w:rsidRPr="00A34801" w:rsidRDefault="006526A2" w:rsidP="006526A2"/>
    <w:sectPr w:rsidR="006526A2" w:rsidRPr="00A34801" w:rsidSect="008064B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608A"/>
    <w:multiLevelType w:val="hybridMultilevel"/>
    <w:tmpl w:val="C854DD70"/>
    <w:lvl w:ilvl="0" w:tplc="B9B270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4B1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7049C1"/>
    <w:multiLevelType w:val="hybridMultilevel"/>
    <w:tmpl w:val="1638CE90"/>
    <w:lvl w:ilvl="0" w:tplc="3E7A4D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C7"/>
    <w:rsid w:val="000445C7"/>
    <w:rsid w:val="001C6AC2"/>
    <w:rsid w:val="00295B6A"/>
    <w:rsid w:val="002D71B3"/>
    <w:rsid w:val="003F3425"/>
    <w:rsid w:val="00446E54"/>
    <w:rsid w:val="00624AB3"/>
    <w:rsid w:val="006526A2"/>
    <w:rsid w:val="00694F9F"/>
    <w:rsid w:val="008064B3"/>
    <w:rsid w:val="00827147"/>
    <w:rsid w:val="00A34801"/>
    <w:rsid w:val="00B36C1A"/>
    <w:rsid w:val="00C76CB4"/>
    <w:rsid w:val="00D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8188"/>
  <w15:chartTrackingRefBased/>
  <w15:docId w15:val="{50D3B9C0-93D8-42E9-A135-88294025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4B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64B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64B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064B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64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64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64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64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64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064B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064B3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64B3"/>
    <w:pPr>
      <w:numPr>
        <w:numId w:val="0"/>
      </w:num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6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64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06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64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64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64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64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64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62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Desktop\6.Semester\Dokumentation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767F84A3349AFA03A738D949525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3C9BB6-CAAC-4CA6-9169-8E96EE132255}"/>
      </w:docPartPr>
      <w:docPartBody>
        <w:p w:rsidR="0071211F" w:rsidRDefault="006326B4">
          <w:pPr>
            <w:pStyle w:val="241767F84A3349AFA03A738D949525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538BED104064415A9DA7E982356A22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C560F2-1EF8-49B2-BC40-8B2F6657A9A4}"/>
      </w:docPartPr>
      <w:docPartBody>
        <w:p w:rsidR="0071211F" w:rsidRDefault="006326B4">
          <w:pPr>
            <w:pStyle w:val="538BED104064415A9DA7E982356A226B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B4"/>
    <w:rsid w:val="006326B4"/>
    <w:rsid w:val="0071211F"/>
    <w:rsid w:val="00F3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41767F84A3349AFA03A738D949525F6">
    <w:name w:val="241767F84A3349AFA03A738D949525F6"/>
  </w:style>
  <w:style w:type="paragraph" w:customStyle="1" w:styleId="538BED104064415A9DA7E982356A226B">
    <w:name w:val="538BED104064415A9DA7E982356A2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4C0F5-6928-4139-B812-4E76365A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Dokumentationen.dotx</Template>
  <TotalTime>0</TotalTime>
  <Pages>4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Unity Programmieren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Programmieren</dc:title>
  <dc:subject/>
  <dc:creator>Justin Scholz</dc:creator>
  <cp:keywords/>
  <dc:description/>
  <cp:lastModifiedBy>Justin Scholz</cp:lastModifiedBy>
  <cp:revision>4</cp:revision>
  <dcterms:created xsi:type="dcterms:W3CDTF">2019-05-06T09:54:00Z</dcterms:created>
  <dcterms:modified xsi:type="dcterms:W3CDTF">2019-06-01T14:01:00Z</dcterms:modified>
</cp:coreProperties>
</file>