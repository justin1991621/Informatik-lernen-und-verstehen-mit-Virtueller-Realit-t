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3BB" w:rsidRDefault="00A963BB" w:rsidP="00C31FCB">
      <w:pPr>
        <w:pStyle w:val="KeinLeerraum"/>
        <w:spacing w:before="1540" w:after="240"/>
        <w:rPr>
          <w:rFonts w:eastAsiaTheme="minorHAnsi"/>
          <w:color w:val="4472C4" w:themeColor="accent1"/>
          <w:lang w:eastAsia="en-US"/>
        </w:rPr>
      </w:pPr>
    </w:p>
    <w:sdt>
      <w:sdtPr>
        <w:rPr>
          <w:rFonts w:eastAsiaTheme="minorHAnsi"/>
          <w:color w:val="4472C4" w:themeColor="accent1"/>
          <w:lang w:eastAsia="en-US"/>
        </w:rPr>
        <w:id w:val="-108923647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8064B3" w:rsidRDefault="008064B3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B1313F14498841DB841F7AFED77015E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064B3" w:rsidRDefault="003F7313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Design von Software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0D4299B7DB9D4B1E9B30E26686CFD541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8064B3" w:rsidRDefault="008064B3">
              <w:pPr>
                <w:pStyle w:val="KeinLeerraum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[Untertitel des Dokuments]</w:t>
              </w:r>
            </w:p>
          </w:sdtContent>
        </w:sdt>
        <w:p w:rsidR="008064B3" w:rsidRDefault="008064B3">
          <w:pPr>
            <w:pStyle w:val="KeinLeerraum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E7E34" w:rsidRDefault="00EE7E34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[Datum]</w:t>
                                    </w:r>
                                  </w:p>
                                </w:sdtContent>
                              </w:sdt>
                              <w:p w:rsidR="00EE7E34" w:rsidRDefault="00EE7E34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[Firmenname]</w:t>
                                    </w:r>
                                  </w:sdtContent>
                                </w:sdt>
                              </w:p>
                              <w:p w:rsidR="00EE7E34" w:rsidRDefault="00EE7E34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[Firmenadresse]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p9dg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yGSS+p2mLQnvplCU7e1JjGrQjxQXhsBwaIjY/3OLQhdJ0G&#10;ibMV+V9/0yc8SAsrZy22reTh51p4xZn5akHntJqj4EdhOQp23VwR2n+It8TJLMLBRzOK2lPzjIdg&#10;kW6BSViJu0q+HMWr2O88HhKpFosMwgI6EW/to5MpdJpG4tZT9yy8GwgYQd07GvdQzPZ42GMzUdxi&#10;HcHGTNLU0L6LQ6OxvJnmw0OTXoe3/xn1+hzOfwM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KJg2n12AgAAVgUAAA4AAAAAAAAA&#10;AAAAAAAALgIAAGRycy9lMm9Eb2MueG1sUEsBAi0AFAAGAAgAAAAhAOiYQrT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E7E34" w:rsidRDefault="00EE7E34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[Datum]</w:t>
                              </w:r>
                            </w:p>
                          </w:sdtContent>
                        </w:sdt>
                        <w:p w:rsidR="00EE7E34" w:rsidRDefault="00EE7E34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[Firmenname]</w:t>
                              </w:r>
                            </w:sdtContent>
                          </w:sdt>
                        </w:p>
                        <w:p w:rsidR="00EE7E34" w:rsidRDefault="00EE7E34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[Firmenadresse]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064B3" w:rsidRDefault="008064B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125138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064B3" w:rsidRDefault="008064B3">
          <w:pPr>
            <w:pStyle w:val="Inhaltsverzeichnisberschrift"/>
          </w:pPr>
          <w:r>
            <w:t>Inhalt</w:t>
          </w:r>
        </w:p>
        <w:p w:rsidR="008064B3" w:rsidRDefault="008064B3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Es wurden keine Einträge für das Inhaltsverzeichnis gefunden.</w:t>
          </w:r>
          <w:r>
            <w:rPr>
              <w:b/>
              <w:bCs/>
            </w:rPr>
            <w:fldChar w:fldCharType="end"/>
          </w:r>
        </w:p>
      </w:sdtContent>
    </w:sdt>
    <w:p w:rsidR="003F3425" w:rsidRDefault="003F3425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3F7313" w:rsidP="008064B3">
      <w:pPr>
        <w:pStyle w:val="berschrift1"/>
      </w:pPr>
      <w:r>
        <w:lastRenderedPageBreak/>
        <w:t>Allgemeine Richtlinien für das Design von Software</w:t>
      </w:r>
    </w:p>
    <w:p w:rsidR="00C3732A" w:rsidRPr="00C3732A" w:rsidRDefault="00C3732A" w:rsidP="00C3732A">
      <w:pPr>
        <w:pStyle w:val="berschrift1"/>
      </w:pPr>
      <w:r>
        <w:t>Design der Datenspeicherung</w:t>
      </w:r>
    </w:p>
    <w:p w:rsidR="008064B3" w:rsidRDefault="00C3732A" w:rsidP="008064B3">
      <w:pPr>
        <w:pStyle w:val="berschrift2"/>
      </w:pPr>
      <w:r>
        <w:t>Welche Daten gibt es für die Software</w:t>
      </w:r>
    </w:p>
    <w:p w:rsidR="00C3732A" w:rsidRDefault="00C3732A" w:rsidP="00C3732A">
      <w:pPr>
        <w:pStyle w:val="berschrift2"/>
      </w:pPr>
      <w:r>
        <w:t>Wie müssen die Daten gespeichert werden</w:t>
      </w:r>
    </w:p>
    <w:p w:rsidR="00C3732A" w:rsidRDefault="00C3732A" w:rsidP="00C3732A">
      <w:pPr>
        <w:pStyle w:val="berschrift2"/>
      </w:pPr>
      <w:r>
        <w:t>Wann müssen die Daten zur Verfügung stehen</w:t>
      </w:r>
    </w:p>
    <w:p w:rsidR="00C3732A" w:rsidRDefault="00C3732A" w:rsidP="00C3732A"/>
    <w:p w:rsidR="00C3732A" w:rsidRDefault="00361A8D" w:rsidP="00361A8D">
      <w:pPr>
        <w:pStyle w:val="berschrift1"/>
      </w:pPr>
      <w:r>
        <w:t>Design in VR</w:t>
      </w:r>
    </w:p>
    <w:p w:rsidR="00361A8D" w:rsidRDefault="00361A8D" w:rsidP="00361A8D">
      <w:pPr>
        <w:pStyle w:val="berschrift2"/>
      </w:pPr>
      <w:r>
        <w:t xml:space="preserve">Kamera Kontrolle immer mit dem Kopf des Benutzers -&gt; verhindert Motion </w:t>
      </w:r>
      <w:proofErr w:type="spellStart"/>
      <w:r>
        <w:t>Sickness</w:t>
      </w:r>
      <w:proofErr w:type="spellEnd"/>
    </w:p>
    <w:p w:rsidR="00361A8D" w:rsidRDefault="00361A8D" w:rsidP="00361A8D">
      <w:pPr>
        <w:pStyle w:val="berschrift2"/>
      </w:pPr>
      <w:r>
        <w:t xml:space="preserve">Wenig Elemente verwenden die Motion </w:t>
      </w:r>
      <w:proofErr w:type="spellStart"/>
      <w:r>
        <w:t>Sickness</w:t>
      </w:r>
      <w:proofErr w:type="spellEnd"/>
      <w:r>
        <w:t xml:space="preserve"> erzeugen</w:t>
      </w:r>
    </w:p>
    <w:p w:rsidR="00361A8D" w:rsidRDefault="00361A8D" w:rsidP="00361A8D">
      <w:pPr>
        <w:pStyle w:val="berschrift3"/>
      </w:pPr>
      <w:r>
        <w:t>Übergänge zwischen schwarzen und weißen Bildern langsam gestalten</w:t>
      </w:r>
    </w:p>
    <w:p w:rsidR="00361A8D" w:rsidRDefault="00361A8D" w:rsidP="00361A8D">
      <w:pPr>
        <w:pStyle w:val="Listenabsatz"/>
        <w:numPr>
          <w:ilvl w:val="0"/>
          <w:numId w:val="2"/>
        </w:numPr>
      </w:pPr>
      <w:r>
        <w:t>Das Auge muss sich an die Farbveränderung anpassen und benötigt daher eine gewisse Zeit für die Umstellung zwischen hellen und dunkeln Farbtönen</w:t>
      </w:r>
    </w:p>
    <w:p w:rsidR="00361A8D" w:rsidRDefault="00361A8D" w:rsidP="00361A8D">
      <w:pPr>
        <w:pStyle w:val="berschrift3"/>
      </w:pPr>
      <w:r>
        <w:t>Keine zu schnelle Beschleunigung</w:t>
      </w:r>
    </w:p>
    <w:p w:rsidR="00361A8D" w:rsidRDefault="00361A8D" w:rsidP="00361A8D">
      <w:pPr>
        <w:pStyle w:val="Listenabsatz"/>
        <w:numPr>
          <w:ilvl w:val="0"/>
          <w:numId w:val="2"/>
        </w:numPr>
      </w:pPr>
      <w:r>
        <w:t xml:space="preserve">Zu schnelle Beschleunigung oder Bewegung der Kamera kann zu Motion </w:t>
      </w:r>
      <w:proofErr w:type="spellStart"/>
      <w:r>
        <w:t>Sickness</w:t>
      </w:r>
      <w:proofErr w:type="spellEnd"/>
      <w:r>
        <w:t xml:space="preserve"> führen, da das Auge etwas wahrnimmt aber das Innenohr nicht</w:t>
      </w:r>
    </w:p>
    <w:p w:rsidR="00361A8D" w:rsidRDefault="00361A8D" w:rsidP="00361A8D">
      <w:pPr>
        <w:pStyle w:val="Listenabsatz"/>
        <w:numPr>
          <w:ilvl w:val="0"/>
          <w:numId w:val="2"/>
        </w:numPr>
      </w:pPr>
      <w:r>
        <w:t>Abhilfe schafft hierbei das die Geschwindigkeit immer gleich bleibt</w:t>
      </w:r>
      <w:r w:rsidR="004A2AA2">
        <w:t>, weil nur Veränderungen das Problem sind</w:t>
      </w:r>
    </w:p>
    <w:p w:rsidR="004A2AA2" w:rsidRDefault="004A2AA2" w:rsidP="00361A8D">
      <w:pPr>
        <w:pStyle w:val="Listenabsatz"/>
        <w:numPr>
          <w:ilvl w:val="0"/>
          <w:numId w:val="2"/>
        </w:numPr>
      </w:pPr>
      <w:r>
        <w:t>Neue Benutzer müssen sich erst an das Problem gewöhnen</w:t>
      </w:r>
    </w:p>
    <w:p w:rsidR="004A2AA2" w:rsidRDefault="004A2AA2" w:rsidP="004A2AA2">
      <w:pPr>
        <w:pStyle w:val="berschrift2"/>
      </w:pPr>
      <w:r>
        <w:t>Benutzer müssen sich sicher in der Umgebung fühlen</w:t>
      </w:r>
    </w:p>
    <w:p w:rsidR="004A2AA2" w:rsidRDefault="004A2AA2" w:rsidP="004A2AA2">
      <w:pPr>
        <w:pStyle w:val="Listenabsatz"/>
        <w:numPr>
          <w:ilvl w:val="0"/>
          <w:numId w:val="2"/>
        </w:numPr>
      </w:pPr>
      <w:r>
        <w:t>Am Anfang immer eine gute Einführung machen was den Benutzer erwartet</w:t>
      </w:r>
    </w:p>
    <w:p w:rsidR="004A2AA2" w:rsidRDefault="004A2AA2" w:rsidP="004A2AA2">
      <w:pPr>
        <w:pStyle w:val="Listenabsatz"/>
        <w:numPr>
          <w:ilvl w:val="0"/>
          <w:numId w:val="2"/>
        </w:numPr>
      </w:pPr>
      <w:r>
        <w:t>Die Steuerung erklären und ein paar kleine Tutorials einfügen</w:t>
      </w:r>
    </w:p>
    <w:p w:rsidR="004A2AA2" w:rsidRDefault="004A2AA2" w:rsidP="004A2AA2">
      <w:pPr>
        <w:pStyle w:val="Listenabsatz"/>
        <w:numPr>
          <w:ilvl w:val="0"/>
          <w:numId w:val="2"/>
        </w:numPr>
      </w:pPr>
      <w:r>
        <w:t>Benutzer fühlt sich sicherer bei der Erfahrung mit VR und kennt seine Steuerung bereits</w:t>
      </w:r>
    </w:p>
    <w:p w:rsidR="004A2AA2" w:rsidRDefault="004A2AA2" w:rsidP="004A2AA2">
      <w:pPr>
        <w:pStyle w:val="berschrift2"/>
      </w:pPr>
      <w:r>
        <w:t>Die Erfahrung sollte immersiv sein (Immersion -&gt; Eintauchen in die Erfahrung mit VR)</w:t>
      </w:r>
    </w:p>
    <w:p w:rsidR="004A2AA2" w:rsidRDefault="00983775" w:rsidP="004A2AA2">
      <w:pPr>
        <w:pStyle w:val="berschrift3"/>
      </w:pPr>
      <w:r>
        <w:t>Die Anwendung benötigt Tiefe und Räumlichkeit</w:t>
      </w:r>
    </w:p>
    <w:p w:rsidR="00983775" w:rsidRDefault="00983775" w:rsidP="00983775">
      <w:pPr>
        <w:pStyle w:val="Listenabsatz"/>
        <w:numPr>
          <w:ilvl w:val="0"/>
          <w:numId w:val="2"/>
        </w:numPr>
      </w:pPr>
      <w:r w:rsidRPr="00983775">
        <w:t>Atmosphäri</w:t>
      </w:r>
      <w:r>
        <w:t>sche Tief</w:t>
      </w:r>
      <w:r w:rsidR="00D7496F">
        <w:t>e</w:t>
      </w:r>
    </w:p>
    <w:p w:rsidR="00D7496F" w:rsidRDefault="00D7496F" w:rsidP="00D7496F">
      <w:pPr>
        <w:pStyle w:val="Listenabsatz"/>
        <w:numPr>
          <w:ilvl w:val="1"/>
          <w:numId w:val="2"/>
        </w:numPr>
      </w:pPr>
      <w:r>
        <w:t>Sättigung sinkt mit der Entfernung</w:t>
      </w:r>
    </w:p>
    <w:p w:rsidR="00D7496F" w:rsidRDefault="00D7496F" w:rsidP="00D7496F">
      <w:pPr>
        <w:pStyle w:val="Listenabsatz"/>
        <w:numPr>
          <w:ilvl w:val="1"/>
          <w:numId w:val="2"/>
        </w:numPr>
      </w:pPr>
      <w:r>
        <w:t>Kontrast sinkt mit der Entfernung</w:t>
      </w:r>
    </w:p>
    <w:p w:rsidR="00D7496F" w:rsidRDefault="00692855" w:rsidP="00D7496F">
      <w:pPr>
        <w:pStyle w:val="Listenabsatz"/>
        <w:numPr>
          <w:ilvl w:val="1"/>
          <w:numId w:val="2"/>
        </w:numPr>
      </w:pPr>
      <w:r>
        <w:t>Helligkeit steigt mit der Entfernung</w:t>
      </w:r>
    </w:p>
    <w:p w:rsidR="00692855" w:rsidRDefault="00692855" w:rsidP="00D7496F">
      <w:pPr>
        <w:pStyle w:val="Listenabsatz"/>
        <w:numPr>
          <w:ilvl w:val="1"/>
          <w:numId w:val="2"/>
        </w:numPr>
      </w:pPr>
      <w:r>
        <w:t>Kanten bleiben scharf auch mit steigender Entfernung</w:t>
      </w:r>
    </w:p>
    <w:p w:rsidR="000E7CCF" w:rsidRDefault="000E7CCF" w:rsidP="000E7CCF">
      <w:pPr>
        <w:pStyle w:val="Listenabsatz"/>
        <w:numPr>
          <w:ilvl w:val="0"/>
          <w:numId w:val="2"/>
        </w:numPr>
      </w:pPr>
      <w:r>
        <w:t>Ton sollte direkt aus der Richtung kommen wo er erzeugt wird</w:t>
      </w:r>
    </w:p>
    <w:p w:rsidR="000E7CCF" w:rsidRDefault="00C036B4" w:rsidP="000E7CCF">
      <w:pPr>
        <w:pStyle w:val="Listenabsatz"/>
        <w:numPr>
          <w:ilvl w:val="0"/>
          <w:numId w:val="2"/>
        </w:numPr>
      </w:pPr>
      <w:r>
        <w:t>Avatar</w:t>
      </w:r>
    </w:p>
    <w:p w:rsidR="00C036B4" w:rsidRDefault="00C036B4" w:rsidP="00C036B4">
      <w:pPr>
        <w:pStyle w:val="Listenabsatz"/>
        <w:numPr>
          <w:ilvl w:val="1"/>
          <w:numId w:val="2"/>
        </w:numPr>
      </w:pPr>
      <w:r>
        <w:t>Der Avatar des Spielers sollte der Anwendung entsprechen</w:t>
      </w:r>
    </w:p>
    <w:p w:rsidR="00C036B4" w:rsidRDefault="00C036B4" w:rsidP="00C036B4">
      <w:pPr>
        <w:pStyle w:val="Listenabsatz"/>
        <w:numPr>
          <w:ilvl w:val="1"/>
          <w:numId w:val="2"/>
        </w:numPr>
      </w:pPr>
      <w:r>
        <w:t>Kein Avatar ist für den Nutzer keine gute Erfahrung</w:t>
      </w:r>
    </w:p>
    <w:p w:rsidR="00C036B4" w:rsidRDefault="00C036B4" w:rsidP="00C036B4">
      <w:pPr>
        <w:pStyle w:val="Listenabsatz"/>
        <w:numPr>
          <w:ilvl w:val="1"/>
          <w:numId w:val="2"/>
        </w:numPr>
      </w:pPr>
      <w:r>
        <w:t>Falsche Avatare für die Anwendung können dem Benutzer Unwohlsein vermitteln</w:t>
      </w:r>
    </w:p>
    <w:p w:rsidR="008C2C17" w:rsidRDefault="008C2C17" w:rsidP="008C2C17">
      <w:pPr>
        <w:pStyle w:val="berschrift2"/>
      </w:pPr>
      <w:r>
        <w:t>Anwendung sollte an verschiedene Nutzer angepasst sein</w:t>
      </w:r>
    </w:p>
    <w:p w:rsidR="008C2C17" w:rsidRPr="008C2C17" w:rsidRDefault="008C2C17" w:rsidP="008C2C17"/>
    <w:p w:rsidR="004A2AA2" w:rsidRDefault="008C2C17" w:rsidP="008C2C17">
      <w:pPr>
        <w:pStyle w:val="Listenabsatz"/>
        <w:numPr>
          <w:ilvl w:val="0"/>
          <w:numId w:val="2"/>
        </w:numPr>
      </w:pPr>
      <w:r>
        <w:t>Die Anwendung sollte für verschieden Nutzer optimiert sein</w:t>
      </w:r>
    </w:p>
    <w:p w:rsidR="008C2C17" w:rsidRDefault="008C2C17" w:rsidP="008C2C17">
      <w:pPr>
        <w:pStyle w:val="Listenabsatz"/>
        <w:numPr>
          <w:ilvl w:val="1"/>
          <w:numId w:val="2"/>
        </w:numPr>
      </w:pPr>
      <w:r>
        <w:lastRenderedPageBreak/>
        <w:t>Benutzer haben unterschiedliche Komfortzonen, Hände, physische und mentale Fähigkeiten</w:t>
      </w:r>
    </w:p>
    <w:p w:rsidR="008C2C17" w:rsidRDefault="008C2C17" w:rsidP="008C2C17">
      <w:pPr>
        <w:pStyle w:val="Listenabsatz"/>
        <w:numPr>
          <w:ilvl w:val="1"/>
          <w:numId w:val="2"/>
        </w:numPr>
      </w:pPr>
      <w:r>
        <w:t>Die Anwendung sollte für sitzen und stehen optimiert sein</w:t>
      </w:r>
    </w:p>
    <w:p w:rsidR="008C2C17" w:rsidRDefault="008C2C17" w:rsidP="008C2C17">
      <w:pPr>
        <w:pStyle w:val="Listenabsatz"/>
        <w:numPr>
          <w:ilvl w:val="0"/>
          <w:numId w:val="2"/>
        </w:numPr>
      </w:pPr>
      <w:r>
        <w:t>Einstellungen für Nutzer machen</w:t>
      </w:r>
    </w:p>
    <w:p w:rsidR="008C2C17" w:rsidRDefault="008C2C17" w:rsidP="008C2C17">
      <w:pPr>
        <w:pStyle w:val="Listenabsatz"/>
        <w:numPr>
          <w:ilvl w:val="1"/>
          <w:numId w:val="2"/>
        </w:numPr>
      </w:pPr>
      <w:r>
        <w:t>Der Nutzer sollte verschiedene Möglichkeiten haben das Programm einzustellen</w:t>
      </w:r>
    </w:p>
    <w:p w:rsidR="008C2C17" w:rsidRDefault="008C2C17" w:rsidP="008C2C17">
      <w:pPr>
        <w:pStyle w:val="Listenabsatz"/>
        <w:numPr>
          <w:ilvl w:val="0"/>
          <w:numId w:val="2"/>
        </w:numPr>
      </w:pPr>
      <w:r>
        <w:t>Tutorial sollte eher zeigen als nur blanken Text anzeigen</w:t>
      </w:r>
    </w:p>
    <w:p w:rsidR="008C2C17" w:rsidRDefault="008C2C17" w:rsidP="008C2C17">
      <w:pPr>
        <w:pStyle w:val="berschrift2"/>
      </w:pPr>
      <w:r>
        <w:t>UI sollte dort positioniert werden wo sie einfach zu lesen und zu bearbeiten ist</w:t>
      </w:r>
    </w:p>
    <w:p w:rsidR="008064B3" w:rsidRDefault="008C2C17">
      <w:r w:rsidRPr="008C2C17">
        <w:rPr>
          <w:noProof/>
        </w:rPr>
        <w:drawing>
          <wp:inline distT="0" distB="0" distL="0" distR="0" wp14:anchorId="08228BE5" wp14:editId="5AD52299">
            <wp:extent cx="4610743" cy="3629532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C17" w:rsidRDefault="008C2C17" w:rsidP="008C2C17">
      <w:pPr>
        <w:pStyle w:val="berschrift3"/>
      </w:pPr>
      <w:r>
        <w:t>Der Abstand zum Nutzer sollte richtig gewählt sein</w:t>
      </w:r>
    </w:p>
    <w:p w:rsidR="0026115D" w:rsidRDefault="0026115D" w:rsidP="0026115D">
      <w:pPr>
        <w:pStyle w:val="Listenabsatz"/>
        <w:numPr>
          <w:ilvl w:val="0"/>
          <w:numId w:val="2"/>
        </w:numPr>
      </w:pPr>
      <w:r>
        <w:t>Zwischen 1.3 und 3 Meter sollte das UI ungefähr liegen und auf die richtige höhe abgestimmt sein -&gt; Sofa oder stehen</w:t>
      </w:r>
    </w:p>
    <w:p w:rsidR="0026115D" w:rsidRDefault="0026115D" w:rsidP="0026115D">
      <w:pPr>
        <w:pStyle w:val="Listenabsatz"/>
        <w:numPr>
          <w:ilvl w:val="0"/>
          <w:numId w:val="2"/>
        </w:numPr>
      </w:pPr>
      <w:r>
        <w:t xml:space="preserve">Texte sollten groß und gut lesbar sein -&gt; geringere Auflösung </w:t>
      </w:r>
      <w:proofErr w:type="gramStart"/>
      <w:r>
        <w:t>auf jeden Auge</w:t>
      </w:r>
      <w:proofErr w:type="gramEnd"/>
    </w:p>
    <w:p w:rsidR="0026115D" w:rsidRDefault="0026115D" w:rsidP="0026115D">
      <w:pPr>
        <w:pStyle w:val="Listenabsatz"/>
        <w:numPr>
          <w:ilvl w:val="0"/>
          <w:numId w:val="2"/>
        </w:numPr>
      </w:pPr>
      <w:r>
        <w:t xml:space="preserve">Zusätzlich sollten die </w:t>
      </w:r>
      <w:proofErr w:type="spellStart"/>
      <w:r>
        <w:t>concave</w:t>
      </w:r>
      <w:proofErr w:type="spellEnd"/>
      <w:r>
        <w:t xml:space="preserve"> sein</w:t>
      </w:r>
      <w:r w:rsidRPr="0026115D">
        <w:rPr>
          <w:noProof/>
        </w:rPr>
        <w:drawing>
          <wp:inline distT="0" distB="0" distL="0" distR="0" wp14:anchorId="50DAD3FE" wp14:editId="7603A57D">
            <wp:extent cx="4851511" cy="2571750"/>
            <wp:effectExtent l="0" t="0" r="635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1756" cy="25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15D" w:rsidRDefault="0026115D" w:rsidP="0026115D">
      <w:pPr>
        <w:pStyle w:val="Listenabsatz"/>
        <w:numPr>
          <w:ilvl w:val="1"/>
          <w:numId w:val="2"/>
        </w:numPr>
      </w:pPr>
      <w:r>
        <w:t>Dies führt zu einen besseren lesen von Texten in VR</w:t>
      </w:r>
    </w:p>
    <w:p w:rsidR="0026115D" w:rsidRDefault="0026115D" w:rsidP="0026115D">
      <w:pPr>
        <w:pStyle w:val="Listenabsatz"/>
        <w:numPr>
          <w:ilvl w:val="0"/>
          <w:numId w:val="2"/>
        </w:numPr>
      </w:pPr>
      <w:r>
        <w:t>20px Größe für Schrift und weitere 2.32cm pro Meter Entfernung</w:t>
      </w:r>
    </w:p>
    <w:p w:rsidR="0026115D" w:rsidRDefault="0026115D" w:rsidP="0026115D">
      <w:pPr>
        <w:pStyle w:val="berschrift2"/>
      </w:pPr>
      <w:r>
        <w:lastRenderedPageBreak/>
        <w:t>Komfortable Interaktionen erstellen</w:t>
      </w:r>
    </w:p>
    <w:p w:rsidR="0026115D" w:rsidRDefault="007252B1" w:rsidP="007252B1">
      <w:pPr>
        <w:pStyle w:val="Listenabsatz"/>
        <w:numPr>
          <w:ilvl w:val="0"/>
          <w:numId w:val="2"/>
        </w:numPr>
      </w:pPr>
      <w:r>
        <w:t>Interaktionen die am häufigsten verwendet werden sollten am einfachsten und bequemsten verwendbar sein</w:t>
      </w:r>
    </w:p>
    <w:p w:rsidR="007252B1" w:rsidRDefault="007252B1" w:rsidP="007252B1">
      <w:pPr>
        <w:pStyle w:val="Listenabsatz"/>
        <w:numPr>
          <w:ilvl w:val="0"/>
          <w:numId w:val="2"/>
        </w:numPr>
      </w:pPr>
      <w:r>
        <w:t>Objekte, die am häufigsten verwendet werden sollten am einfachsten zu erreichen sein</w:t>
      </w:r>
    </w:p>
    <w:p w:rsidR="007252B1" w:rsidRDefault="00610378" w:rsidP="00610378">
      <w:pPr>
        <w:ind w:left="360"/>
      </w:pPr>
      <w:r w:rsidRPr="00610378">
        <w:rPr>
          <w:noProof/>
        </w:rPr>
        <w:drawing>
          <wp:inline distT="0" distB="0" distL="0" distR="0" wp14:anchorId="176FF7C8" wp14:editId="7711608D">
            <wp:extent cx="5760720" cy="327850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78" w:rsidRDefault="00610378" w:rsidP="00610378">
      <w:pPr>
        <w:pStyle w:val="Listenabsatz"/>
        <w:numPr>
          <w:ilvl w:val="0"/>
          <w:numId w:val="2"/>
        </w:numPr>
      </w:pPr>
      <w:r>
        <w:t>Und nicht näher als 0.5m</w:t>
      </w:r>
    </w:p>
    <w:p w:rsidR="00610378" w:rsidRDefault="00610378" w:rsidP="00610378">
      <w:pPr>
        <w:pStyle w:val="Listenabsatz"/>
        <w:numPr>
          <w:ilvl w:val="0"/>
          <w:numId w:val="2"/>
        </w:numPr>
      </w:pPr>
      <w:r>
        <w:t>-15° bis -50° für längeres lesen auf ungefähr 1.3m Entfernung</w:t>
      </w:r>
    </w:p>
    <w:p w:rsidR="00610378" w:rsidRDefault="00610378" w:rsidP="00610378">
      <w:pPr>
        <w:pStyle w:val="Listenabsatz"/>
        <w:numPr>
          <w:ilvl w:val="0"/>
          <w:numId w:val="2"/>
        </w:numPr>
      </w:pPr>
      <w:r w:rsidRPr="00610378">
        <w:rPr>
          <w:noProof/>
        </w:rPr>
        <w:drawing>
          <wp:inline distT="0" distB="0" distL="0" distR="0" wp14:anchorId="15BD2F51" wp14:editId="02E9A4DC">
            <wp:extent cx="3933825" cy="3055739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7134" cy="305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Bereiche im VR</w:t>
      </w:r>
    </w:p>
    <w:p w:rsidR="00610378" w:rsidRDefault="005C3E15" w:rsidP="00610378">
      <w:pPr>
        <w:pStyle w:val="berschrift2"/>
      </w:pPr>
      <w:r>
        <w:t>Einführung in die Anwendung</w:t>
      </w:r>
    </w:p>
    <w:p w:rsidR="005C3E15" w:rsidRDefault="005C3E15" w:rsidP="005C3E15">
      <w:pPr>
        <w:pStyle w:val="Listenabsatz"/>
        <w:numPr>
          <w:ilvl w:val="0"/>
          <w:numId w:val="2"/>
        </w:numPr>
      </w:pPr>
      <w:r>
        <w:t>Dem Nutzer sollten</w:t>
      </w:r>
      <w:r w:rsidR="00EA19BD">
        <w:t xml:space="preserve"> die Grenzen und Möglichkeiten der Anwendung klar sein</w:t>
      </w:r>
    </w:p>
    <w:p w:rsidR="00EA19BD" w:rsidRDefault="00EA19BD" w:rsidP="005C3E15">
      <w:pPr>
        <w:pStyle w:val="Listenabsatz"/>
        <w:numPr>
          <w:ilvl w:val="0"/>
          <w:numId w:val="2"/>
        </w:numPr>
      </w:pPr>
      <w:r>
        <w:t>Lichter, Töne, Bilder und auffällige Elemente verwenden um die Grenzen klar zu definieren</w:t>
      </w:r>
    </w:p>
    <w:p w:rsidR="00EA19BD" w:rsidRDefault="00EA19BD" w:rsidP="00EA19BD">
      <w:pPr>
        <w:pStyle w:val="berschrift2"/>
      </w:pPr>
      <w:r>
        <w:t>Steuerung</w:t>
      </w:r>
    </w:p>
    <w:p w:rsidR="00EA19BD" w:rsidRDefault="00EA19BD" w:rsidP="00EA19BD">
      <w:pPr>
        <w:pStyle w:val="Listenabsatz"/>
        <w:numPr>
          <w:ilvl w:val="0"/>
          <w:numId w:val="2"/>
        </w:numPr>
      </w:pPr>
      <w:r>
        <w:t>Steuerung sollte einfach und schnell erlernbar sein</w:t>
      </w:r>
    </w:p>
    <w:p w:rsidR="00EA19BD" w:rsidRDefault="00EA19BD" w:rsidP="00EA19BD">
      <w:pPr>
        <w:pStyle w:val="berschrift2"/>
      </w:pPr>
      <w:r>
        <w:lastRenderedPageBreak/>
        <w:t>Handsteuerung sollte an natürliche Bewegungen angelehnt sein</w:t>
      </w:r>
    </w:p>
    <w:p w:rsidR="00EA19BD" w:rsidRDefault="00EA19BD" w:rsidP="00EA19BD">
      <w:pPr>
        <w:pStyle w:val="berschrift2"/>
      </w:pPr>
      <w:r>
        <w:t xml:space="preserve">Anzeige von Elementen </w:t>
      </w:r>
      <w:proofErr w:type="gramStart"/>
      <w:r>
        <w:t>kann  unnatürlich</w:t>
      </w:r>
      <w:proofErr w:type="gramEnd"/>
      <w:r>
        <w:t xml:space="preserve"> sein</w:t>
      </w:r>
    </w:p>
    <w:p w:rsidR="00EA19BD" w:rsidRDefault="00EA19BD" w:rsidP="00EA19BD">
      <w:pPr>
        <w:pStyle w:val="Listenabsatz"/>
        <w:numPr>
          <w:ilvl w:val="0"/>
          <w:numId w:val="2"/>
        </w:numPr>
      </w:pPr>
      <w:r>
        <w:t>Anzeige von Munitionszahlen direkt auf der Waffe</w:t>
      </w:r>
    </w:p>
    <w:p w:rsidR="00EA19BD" w:rsidRDefault="00EA19BD" w:rsidP="00EA19BD">
      <w:pPr>
        <w:pStyle w:val="Listenabsatz"/>
        <w:numPr>
          <w:ilvl w:val="0"/>
          <w:numId w:val="2"/>
        </w:numPr>
      </w:pPr>
      <w:r>
        <w:t>Toolbox welche alle Gegenstände beinhaltet</w:t>
      </w:r>
    </w:p>
    <w:p w:rsidR="00EA19BD" w:rsidRDefault="00EA19BD" w:rsidP="00EA19BD">
      <w:pPr>
        <w:pStyle w:val="berschrift2"/>
      </w:pPr>
      <w:r>
        <w:t>Den Spielbereich sehr kenntlich machen</w:t>
      </w:r>
    </w:p>
    <w:p w:rsidR="00EA19BD" w:rsidRDefault="00697965" w:rsidP="00EA19BD">
      <w:pPr>
        <w:pStyle w:val="berschrift2"/>
      </w:pPr>
      <w:r>
        <w:t>Gestaltung und Design Prinzipien</w:t>
      </w:r>
    </w:p>
    <w:p w:rsidR="00B93951" w:rsidRPr="00B93951" w:rsidRDefault="00B93951" w:rsidP="00B93951">
      <w:r w:rsidRPr="00B93951">
        <w:drawing>
          <wp:inline distT="0" distB="0" distL="0" distR="0" wp14:anchorId="2EE10461" wp14:editId="7A680541">
            <wp:extent cx="5760720" cy="3155950"/>
            <wp:effectExtent l="0" t="0" r="0" b="63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51" w:rsidRDefault="0024459D" w:rsidP="00B93951">
      <w:pPr>
        <w:pStyle w:val="Listenabsatz"/>
        <w:numPr>
          <w:ilvl w:val="0"/>
          <w:numId w:val="2"/>
        </w:numPr>
      </w:pPr>
      <w:proofErr w:type="spellStart"/>
      <w:r>
        <w:t>Proximity</w:t>
      </w:r>
      <w:proofErr w:type="spellEnd"/>
      <w:r>
        <w:t xml:space="preserve"> </w:t>
      </w:r>
      <w:r w:rsidR="00B93951">
        <w:t>Gleiche Funktionen sollte das gleiche Design haben</w:t>
      </w:r>
      <w:r>
        <w:t xml:space="preserve"> </w:t>
      </w:r>
    </w:p>
    <w:p w:rsidR="0024459D" w:rsidRDefault="0024459D" w:rsidP="0024459D">
      <w:pPr>
        <w:pStyle w:val="Listenabsatz"/>
        <w:numPr>
          <w:ilvl w:val="0"/>
          <w:numId w:val="2"/>
        </w:numPr>
      </w:pPr>
      <w:proofErr w:type="spellStart"/>
      <w:r>
        <w:t>Similarity</w:t>
      </w:r>
      <w:proofErr w:type="spellEnd"/>
      <w:r>
        <w:t xml:space="preserve"> </w:t>
      </w:r>
      <w:r w:rsidR="00B93951">
        <w:t xml:space="preserve">Funktionen die als Gruppe dargestellt werden sollten </w:t>
      </w:r>
    </w:p>
    <w:p w:rsidR="0024459D" w:rsidRDefault="0024459D" w:rsidP="0024459D">
      <w:pPr>
        <w:pStyle w:val="Listenabsatz"/>
        <w:numPr>
          <w:ilvl w:val="0"/>
          <w:numId w:val="2"/>
        </w:numPr>
      </w:pPr>
      <w:proofErr w:type="spellStart"/>
      <w:r>
        <w:t>Closure</w:t>
      </w:r>
      <w:proofErr w:type="spellEnd"/>
      <w:r>
        <w:t xml:space="preserve"> Bestimmte Formen gelten automatisch als geschlossen obwohl sie es nicht sind</w:t>
      </w:r>
    </w:p>
    <w:p w:rsidR="0024459D" w:rsidRDefault="00BE4706" w:rsidP="0024459D">
      <w:pPr>
        <w:pStyle w:val="Listenabsatz"/>
        <w:numPr>
          <w:ilvl w:val="0"/>
          <w:numId w:val="2"/>
        </w:numPr>
      </w:pPr>
      <w:r>
        <w:t>Continuity Strecken und Pfade werden als eine Linie angesehen obwohl sie nicht geschlossen sind</w:t>
      </w:r>
    </w:p>
    <w:p w:rsidR="00BE4706" w:rsidRDefault="00BE4706" w:rsidP="0024459D">
      <w:pPr>
        <w:pStyle w:val="Listenabsatz"/>
        <w:numPr>
          <w:ilvl w:val="0"/>
          <w:numId w:val="2"/>
        </w:numPr>
      </w:pPr>
      <w:r>
        <w:t>Connection Verbindungen zwischen Elementen ergeben immer eine Einheit</w:t>
      </w:r>
    </w:p>
    <w:p w:rsidR="00BE4706" w:rsidRPr="00B93951" w:rsidRDefault="00BE4706" w:rsidP="00BE4706">
      <w:pPr>
        <w:pStyle w:val="Listenabsatz"/>
        <w:numPr>
          <w:ilvl w:val="0"/>
          <w:numId w:val="2"/>
        </w:numPr>
      </w:pPr>
      <w:r>
        <w:t>Figure &amp; Ground Ein Bild kann mehrere Bedeutungen haben</w:t>
      </w:r>
    </w:p>
    <w:p w:rsidR="00697965" w:rsidRDefault="00C31FCB" w:rsidP="00C31FCB">
      <w:pPr>
        <w:pStyle w:val="berschrift2"/>
      </w:pPr>
      <w:r>
        <w:t>Werkzeuge sollten immer greifbar, aber auch ausblendbar sein</w:t>
      </w:r>
    </w:p>
    <w:p w:rsidR="005D6997" w:rsidRDefault="005D6997" w:rsidP="005D6997"/>
    <w:p w:rsidR="005D6997" w:rsidRDefault="005D6997" w:rsidP="005D6997">
      <w:pPr>
        <w:pStyle w:val="berschrift1"/>
      </w:pPr>
      <w:r>
        <w:t>Design Guide von Oculus</w:t>
      </w:r>
    </w:p>
    <w:p w:rsidR="00BF1F7A" w:rsidRDefault="00BF1F7A" w:rsidP="00BF1F7A">
      <w:pPr>
        <w:pStyle w:val="berschrift2"/>
      </w:pPr>
      <w:r>
        <w:t>User soll entscheiden können wie lange er die Anwendung benutzt</w:t>
      </w:r>
    </w:p>
    <w:p w:rsidR="00BF1F7A" w:rsidRDefault="00BF1F7A" w:rsidP="00BF1F7A">
      <w:pPr>
        <w:pStyle w:val="berschrift3"/>
      </w:pPr>
      <w:r>
        <w:t>Speicherpunkte / Checkpoints einführen um den aktuellen Spielstand zu sichern</w:t>
      </w:r>
    </w:p>
    <w:p w:rsidR="00BF1F7A" w:rsidRDefault="00BF1F7A" w:rsidP="0038228D">
      <w:pPr>
        <w:pStyle w:val="berschrift3"/>
      </w:pPr>
      <w:r>
        <w:t>Keine dauerhafte Action / Pausen zum ausatmen sind sinnvoll für den Benutzer</w:t>
      </w:r>
    </w:p>
    <w:p w:rsidR="0038228D" w:rsidRDefault="0038228D" w:rsidP="0038228D">
      <w:pPr>
        <w:pStyle w:val="berschrift2"/>
      </w:pPr>
      <w:r>
        <w:t>Ladebildschirme sollten vermieden werden oder mit einer Aktivität verschönert werden</w:t>
      </w:r>
    </w:p>
    <w:p w:rsidR="0038228D" w:rsidRDefault="00C15E0F" w:rsidP="00C15E0F">
      <w:pPr>
        <w:pStyle w:val="berschrift2"/>
      </w:pPr>
      <w:r>
        <w:t>Verwenden der Effekte von VR</w:t>
      </w:r>
    </w:p>
    <w:p w:rsidR="00C15E0F" w:rsidRDefault="00C15E0F" w:rsidP="005416D7">
      <w:pPr>
        <w:pStyle w:val="Listenabsatz"/>
        <w:numPr>
          <w:ilvl w:val="0"/>
          <w:numId w:val="2"/>
        </w:numPr>
      </w:pPr>
      <w:r>
        <w:t>Es darf nicht wie ein 2D Bildschirm in VR wirken</w:t>
      </w:r>
    </w:p>
    <w:p w:rsidR="005416D7" w:rsidRDefault="005416D7" w:rsidP="005416D7">
      <w:pPr>
        <w:pStyle w:val="Listenabsatz"/>
        <w:numPr>
          <w:ilvl w:val="0"/>
          <w:numId w:val="2"/>
        </w:numPr>
      </w:pPr>
      <w:r>
        <w:t>Gerade Linien verlaufen ineinander auf weiter Sicht</w:t>
      </w:r>
    </w:p>
    <w:p w:rsidR="005416D7" w:rsidRDefault="005416D7" w:rsidP="005416D7">
      <w:pPr>
        <w:pStyle w:val="Listenabsatz"/>
        <w:numPr>
          <w:ilvl w:val="0"/>
          <w:numId w:val="2"/>
        </w:numPr>
      </w:pPr>
      <w:proofErr w:type="gramStart"/>
      <w:r>
        <w:t>Objekte</w:t>
      </w:r>
      <w:proofErr w:type="gramEnd"/>
      <w:r>
        <w:t xml:space="preserve"> die weiter weg gehen müssen kleiner werden</w:t>
      </w:r>
    </w:p>
    <w:p w:rsidR="005416D7" w:rsidRDefault="005416D7" w:rsidP="005416D7"/>
    <w:p w:rsidR="005416D7" w:rsidRDefault="005416D7" w:rsidP="005416D7">
      <w:pPr>
        <w:pStyle w:val="berschrift2"/>
      </w:pPr>
      <w:r>
        <w:t xml:space="preserve">Angenehme visuelle Effekte </w:t>
      </w:r>
    </w:p>
    <w:p w:rsidR="005416D7" w:rsidRDefault="005416D7" w:rsidP="005416D7">
      <w:pPr>
        <w:pStyle w:val="Listenabsatz"/>
        <w:numPr>
          <w:ilvl w:val="0"/>
          <w:numId w:val="2"/>
        </w:numPr>
      </w:pPr>
      <w:r>
        <w:t>Objekte sollen einfach zu verfolgen sein und leicht zu erkennen</w:t>
      </w:r>
    </w:p>
    <w:p w:rsidR="005416D7" w:rsidRDefault="005416D7" w:rsidP="005416D7">
      <w:pPr>
        <w:pStyle w:val="Listenabsatz"/>
        <w:numPr>
          <w:ilvl w:val="0"/>
          <w:numId w:val="2"/>
        </w:numPr>
      </w:pPr>
      <w:r>
        <w:t xml:space="preserve">1 Meter als komfortable </w:t>
      </w:r>
      <w:r w:rsidR="00BC0F3E">
        <w:t>Zone für die ersten Objekte zum anzeigen</w:t>
      </w:r>
    </w:p>
    <w:p w:rsidR="00BC0F3E" w:rsidRDefault="00BC0F3E" w:rsidP="00BC0F3E">
      <w:pPr>
        <w:pStyle w:val="berschrift2"/>
      </w:pPr>
      <w:r>
        <w:t>Den Hintergrund hinter dem Menü verschwommen machen -&gt; mehr Aufmerksamkeit auf das Menü</w:t>
      </w:r>
    </w:p>
    <w:p w:rsidR="00BC0F3E" w:rsidRDefault="00BC0F3E" w:rsidP="00BC0F3E">
      <w:pPr>
        <w:pStyle w:val="berschrift2"/>
      </w:pPr>
      <w:r>
        <w:t xml:space="preserve">Jeder Bildschirm sollte bestimmte </w:t>
      </w:r>
      <w:proofErr w:type="spellStart"/>
      <w:r>
        <w:t>Rendereffekte</w:t>
      </w:r>
      <w:proofErr w:type="spellEnd"/>
      <w:r>
        <w:t xml:space="preserve"> wie Bloom und andere Lichteffekte nicht dauerhaft anzeigen</w:t>
      </w:r>
    </w:p>
    <w:p w:rsidR="00BC0F3E" w:rsidRDefault="00367D2D" w:rsidP="00367D2D">
      <w:pPr>
        <w:pStyle w:val="berschrift2"/>
      </w:pPr>
      <w:r>
        <w:t>Informationen in VR anzeigen</w:t>
      </w:r>
    </w:p>
    <w:p w:rsidR="00367D2D" w:rsidRDefault="00367D2D" w:rsidP="00367D2D">
      <w:pPr>
        <w:pStyle w:val="berschrift3"/>
      </w:pPr>
      <w:r>
        <w:t>Informationen sollten nicht auf herkömmliche Weise angezeigt werden</w:t>
      </w:r>
    </w:p>
    <w:p w:rsidR="00367D2D" w:rsidRDefault="00367D2D" w:rsidP="00367D2D">
      <w:pPr>
        <w:pStyle w:val="Listenabsatz"/>
        <w:numPr>
          <w:ilvl w:val="0"/>
          <w:numId w:val="2"/>
        </w:numPr>
      </w:pPr>
      <w:r>
        <w:t>Anzeige eher an Objekte mit denen der User interagieren kann oder direkt am Avatar des Benutzers</w:t>
      </w:r>
    </w:p>
    <w:p w:rsidR="00367D2D" w:rsidRDefault="00367D2D" w:rsidP="00367D2D">
      <w:pPr>
        <w:pStyle w:val="Listenabsatz"/>
        <w:numPr>
          <w:ilvl w:val="0"/>
          <w:numId w:val="2"/>
        </w:numPr>
      </w:pPr>
      <w:r>
        <w:t>Informationen sollten direkt in die Umgebung eingebaut werden</w:t>
      </w:r>
    </w:p>
    <w:p w:rsidR="00367D2D" w:rsidRDefault="004923E1" w:rsidP="004923E1">
      <w:pPr>
        <w:pStyle w:val="berschrift2"/>
      </w:pPr>
      <w:r>
        <w:t>Position der Kamera</w:t>
      </w:r>
    </w:p>
    <w:p w:rsidR="004923E1" w:rsidRDefault="004923E1" w:rsidP="004923E1">
      <w:pPr>
        <w:pStyle w:val="berschrift3"/>
      </w:pPr>
      <w:r>
        <w:t>Boden ist das Zentrum für die Kamera</w:t>
      </w:r>
    </w:p>
    <w:p w:rsidR="004923E1" w:rsidRDefault="004923E1" w:rsidP="004923E1">
      <w:pPr>
        <w:pStyle w:val="Listenabsatz"/>
        <w:numPr>
          <w:ilvl w:val="0"/>
          <w:numId w:val="2"/>
        </w:numPr>
      </w:pPr>
      <w:r>
        <w:t>Die Höhe der Kamera ist dann wie im echten Leben</w:t>
      </w:r>
    </w:p>
    <w:p w:rsidR="004923E1" w:rsidRDefault="004923E1" w:rsidP="004923E1">
      <w:pPr>
        <w:pStyle w:val="Listenabsatz"/>
        <w:numPr>
          <w:ilvl w:val="0"/>
          <w:numId w:val="2"/>
        </w:numPr>
      </w:pPr>
      <w:r>
        <w:t>Die Größe der Personen kann nicht geändert werden</w:t>
      </w:r>
    </w:p>
    <w:p w:rsidR="004923E1" w:rsidRDefault="004923E1" w:rsidP="004923E1">
      <w:pPr>
        <w:pStyle w:val="Listenabsatz"/>
        <w:numPr>
          <w:ilvl w:val="0"/>
          <w:numId w:val="2"/>
        </w:numPr>
      </w:pPr>
      <w:r>
        <w:t>Die Größe des Avatars muss von der Engine geändert werden</w:t>
      </w:r>
    </w:p>
    <w:p w:rsidR="004923E1" w:rsidRDefault="004923E1" w:rsidP="004923E1">
      <w:pPr>
        <w:pStyle w:val="berschrift3"/>
      </w:pPr>
      <w:r>
        <w:t>Die Augen sind das Zentrum für die Kamera</w:t>
      </w:r>
    </w:p>
    <w:p w:rsidR="004923E1" w:rsidRDefault="003C0012" w:rsidP="004923E1">
      <w:pPr>
        <w:pStyle w:val="Listenabsatz"/>
        <w:numPr>
          <w:ilvl w:val="0"/>
          <w:numId w:val="2"/>
        </w:numPr>
      </w:pPr>
      <w:r>
        <w:t>Die Größe des Avatars muss nicht beachtet werden -&gt; Multiplayer Problem</w:t>
      </w:r>
    </w:p>
    <w:p w:rsidR="003C0012" w:rsidRDefault="003C0012" w:rsidP="004923E1">
      <w:pPr>
        <w:pStyle w:val="Listenabsatz"/>
        <w:numPr>
          <w:ilvl w:val="0"/>
          <w:numId w:val="2"/>
        </w:numPr>
      </w:pPr>
      <w:r>
        <w:t>Verschiedene Perspektiven sind möglich und erzeugen daher auch unterschiedliche Erlebnisse</w:t>
      </w:r>
    </w:p>
    <w:p w:rsidR="003C0012" w:rsidRDefault="003C0012" w:rsidP="003C0012">
      <w:pPr>
        <w:pStyle w:val="Listenabsatz"/>
        <w:numPr>
          <w:ilvl w:val="1"/>
          <w:numId w:val="2"/>
        </w:numPr>
      </w:pPr>
      <w:r>
        <w:t>Augen eines Kindes</w:t>
      </w:r>
    </w:p>
    <w:p w:rsidR="003C0012" w:rsidRDefault="003C0012" w:rsidP="003C0012">
      <w:pPr>
        <w:pStyle w:val="Listenabsatz"/>
        <w:numPr>
          <w:ilvl w:val="1"/>
          <w:numId w:val="2"/>
        </w:numPr>
      </w:pPr>
      <w:r>
        <w:t>Größe als Atom</w:t>
      </w:r>
    </w:p>
    <w:p w:rsidR="003C0012" w:rsidRDefault="003C0012" w:rsidP="003C0012">
      <w:pPr>
        <w:pStyle w:val="Listenabsatz"/>
        <w:numPr>
          <w:ilvl w:val="1"/>
          <w:numId w:val="2"/>
        </w:numPr>
      </w:pPr>
      <w:r>
        <w:t>Ducken / sitzen / kriechen sind möglich</w:t>
      </w:r>
    </w:p>
    <w:p w:rsidR="003C0012" w:rsidRDefault="003C0012" w:rsidP="003C0012">
      <w:pPr>
        <w:pStyle w:val="berschrift2"/>
      </w:pPr>
      <w:proofErr w:type="spellStart"/>
      <w:r>
        <w:t>Locomotion</w:t>
      </w:r>
      <w:proofErr w:type="spellEnd"/>
      <w:r>
        <w:t xml:space="preserve"> -&gt; Bewegung in der virtuellen Realität</w:t>
      </w:r>
    </w:p>
    <w:p w:rsidR="003C0012" w:rsidRDefault="00A8123C" w:rsidP="00A8123C">
      <w:pPr>
        <w:pStyle w:val="Listenabsatz"/>
        <w:numPr>
          <w:ilvl w:val="0"/>
          <w:numId w:val="2"/>
        </w:numPr>
      </w:pPr>
      <w:r>
        <w:t>Problem Körper ist stationär aber man muss sich in VR fortbewegen können</w:t>
      </w:r>
    </w:p>
    <w:p w:rsidR="00A8123C" w:rsidRDefault="00A8123C" w:rsidP="00A8123C">
      <w:pPr>
        <w:pStyle w:val="Listenabsatz"/>
        <w:numPr>
          <w:ilvl w:val="0"/>
          <w:numId w:val="2"/>
        </w:numPr>
      </w:pPr>
      <w:r>
        <w:t xml:space="preserve">Verschiedene Modi für die Bewegung </w:t>
      </w:r>
      <w:proofErr w:type="gramStart"/>
      <w:r>
        <w:t>einführen</w:t>
      </w:r>
      <w:proofErr w:type="gramEnd"/>
    </w:p>
    <w:p w:rsidR="00A8123C" w:rsidRDefault="00A8123C" w:rsidP="00A8123C">
      <w:pPr>
        <w:pStyle w:val="berschrift3"/>
      </w:pPr>
      <w:r>
        <w:t>Beschleunigung</w:t>
      </w:r>
    </w:p>
    <w:p w:rsidR="00A8123C" w:rsidRDefault="00A8123C" w:rsidP="00A8123C">
      <w:pPr>
        <w:pStyle w:val="Listenabsatz"/>
        <w:numPr>
          <w:ilvl w:val="0"/>
          <w:numId w:val="2"/>
        </w:numPr>
      </w:pPr>
      <w:r>
        <w:t>Beschleunigungsänderung kann vom Körper nicht erkannt werden</w:t>
      </w:r>
    </w:p>
    <w:p w:rsidR="002536CE" w:rsidRDefault="002536CE" w:rsidP="002536CE">
      <w:pPr>
        <w:pStyle w:val="Listenabsatz"/>
        <w:numPr>
          <w:ilvl w:val="0"/>
          <w:numId w:val="2"/>
        </w:numPr>
      </w:pPr>
      <w:r>
        <w:t>Größe, Länge und Häufigkeit können dabei entscheidend sein</w:t>
      </w:r>
    </w:p>
    <w:p w:rsidR="00AC1B02" w:rsidRDefault="00AC1B02" w:rsidP="00AC1B02">
      <w:pPr>
        <w:pStyle w:val="berschrift3"/>
      </w:pPr>
      <w:r>
        <w:t>Geschwindigkeit</w:t>
      </w:r>
    </w:p>
    <w:p w:rsidR="00AC1B02" w:rsidRDefault="00AC1B02" w:rsidP="00AC1B02">
      <w:pPr>
        <w:pStyle w:val="Listenabsatz"/>
        <w:numPr>
          <w:ilvl w:val="0"/>
          <w:numId w:val="2"/>
        </w:numPr>
      </w:pPr>
      <w:r>
        <w:t>Langsame, schnell und normale Geschwindigkeit sind immer gleich unkomfortabel</w:t>
      </w:r>
    </w:p>
    <w:p w:rsidR="00AC1B02" w:rsidRDefault="00AC1B02" w:rsidP="00AC1B02">
      <w:pPr>
        <w:pStyle w:val="Listenabsatz"/>
        <w:numPr>
          <w:ilvl w:val="0"/>
          <w:numId w:val="2"/>
        </w:numPr>
      </w:pPr>
      <w:r>
        <w:t>Kontrolle darüber sollte immer beim User liegen</w:t>
      </w:r>
    </w:p>
    <w:p w:rsidR="00AC1B02" w:rsidRPr="00AC1B02" w:rsidRDefault="00AC1B02" w:rsidP="00AC1B02">
      <w:pPr>
        <w:pStyle w:val="Listenabsatz"/>
        <w:numPr>
          <w:ilvl w:val="0"/>
          <w:numId w:val="2"/>
        </w:numPr>
      </w:pPr>
      <w:r>
        <w:t>Auch der Start der Bewegung sollte beim Nutzer liegen</w:t>
      </w:r>
    </w:p>
    <w:p w:rsidR="00A8123C" w:rsidRDefault="00387EB4" w:rsidP="00387EB4">
      <w:pPr>
        <w:pStyle w:val="berschrift3"/>
      </w:pPr>
      <w:r>
        <w:t>Richtung</w:t>
      </w:r>
    </w:p>
    <w:p w:rsidR="00387EB4" w:rsidRDefault="00387EB4" w:rsidP="00387EB4">
      <w:pPr>
        <w:pStyle w:val="Listenabsatz"/>
        <w:numPr>
          <w:ilvl w:val="0"/>
          <w:numId w:val="2"/>
        </w:numPr>
      </w:pPr>
      <w:r>
        <w:t>Die Richtung sollte eher nach vorne gehen</w:t>
      </w:r>
    </w:p>
    <w:p w:rsidR="00387EB4" w:rsidRDefault="00387EB4" w:rsidP="00387EB4">
      <w:pPr>
        <w:pStyle w:val="Listenabsatz"/>
        <w:numPr>
          <w:ilvl w:val="0"/>
          <w:numId w:val="2"/>
        </w:numPr>
      </w:pPr>
      <w:r>
        <w:t>Gänge sind unbequem</w:t>
      </w:r>
    </w:p>
    <w:p w:rsidR="00387EB4" w:rsidRDefault="003F2648" w:rsidP="003F2648">
      <w:pPr>
        <w:pStyle w:val="berschrift2"/>
      </w:pPr>
      <w:r>
        <w:t xml:space="preserve">Techniken für </w:t>
      </w:r>
      <w:proofErr w:type="spellStart"/>
      <w:r>
        <w:t>Locomotion</w:t>
      </w:r>
      <w:proofErr w:type="spellEnd"/>
      <w:r w:rsidR="002D6B73">
        <w:t xml:space="preserve"> (Bewegung)</w:t>
      </w:r>
    </w:p>
    <w:p w:rsidR="003F2648" w:rsidRDefault="003F2648" w:rsidP="003F2648">
      <w:pPr>
        <w:pStyle w:val="Listenabsatz"/>
        <w:numPr>
          <w:ilvl w:val="0"/>
          <w:numId w:val="2"/>
        </w:numPr>
      </w:pPr>
      <w:r>
        <w:t>Anfänglich langsam anfangen mit den Techniken für die Fortbewegung (Tutorial ist alles)</w:t>
      </w:r>
    </w:p>
    <w:p w:rsidR="003F2648" w:rsidRDefault="003F2648" w:rsidP="003F2648">
      <w:pPr>
        <w:pStyle w:val="Listenabsatz"/>
        <w:numPr>
          <w:ilvl w:val="0"/>
          <w:numId w:val="2"/>
        </w:numPr>
      </w:pPr>
      <w:r>
        <w:t>Mehrere Möglichkeiten für die Fortbewegung</w:t>
      </w:r>
    </w:p>
    <w:p w:rsidR="003F2648" w:rsidRDefault="003F2648" w:rsidP="003F2648">
      <w:pPr>
        <w:pStyle w:val="berschrift3"/>
      </w:pPr>
      <w:r>
        <w:lastRenderedPageBreak/>
        <w:t>Vermeiden von Fortbewegung durch Design</w:t>
      </w:r>
    </w:p>
    <w:p w:rsidR="003F2648" w:rsidRDefault="003F2648" w:rsidP="003F2648">
      <w:pPr>
        <w:pStyle w:val="Listenabsatz"/>
        <w:numPr>
          <w:ilvl w:val="0"/>
          <w:numId w:val="2"/>
        </w:numPr>
      </w:pPr>
      <w:r>
        <w:t>Durch bestimmte Elemente des Spiels kann dies verhindert werden</w:t>
      </w:r>
    </w:p>
    <w:p w:rsidR="003F2648" w:rsidRDefault="003F2648" w:rsidP="003F2648">
      <w:pPr>
        <w:pStyle w:val="Listenabsatz"/>
        <w:numPr>
          <w:ilvl w:val="1"/>
          <w:numId w:val="2"/>
        </w:numPr>
      </w:pPr>
      <w:r>
        <w:t>Bewusstsein verlieren</w:t>
      </w:r>
    </w:p>
    <w:p w:rsidR="003F2648" w:rsidRDefault="003F2648" w:rsidP="003F2648">
      <w:pPr>
        <w:pStyle w:val="Listenabsatz"/>
        <w:numPr>
          <w:ilvl w:val="1"/>
          <w:numId w:val="2"/>
        </w:numPr>
      </w:pPr>
      <w:r>
        <w:t>Augen verbinden</w:t>
      </w:r>
    </w:p>
    <w:p w:rsidR="003F2648" w:rsidRDefault="003F2648" w:rsidP="003F2648">
      <w:pPr>
        <w:pStyle w:val="berschrift3"/>
      </w:pPr>
      <w:r>
        <w:t>Teleportation</w:t>
      </w:r>
    </w:p>
    <w:p w:rsidR="003F2648" w:rsidRDefault="003F2648" w:rsidP="003F2648">
      <w:pPr>
        <w:pStyle w:val="Listenabsatz"/>
        <w:numPr>
          <w:ilvl w:val="0"/>
          <w:numId w:val="2"/>
        </w:numPr>
      </w:pPr>
      <w:r>
        <w:t xml:space="preserve">Benutzer zeigt wo er hin möchte </w:t>
      </w:r>
      <w:r w:rsidR="00757889">
        <w:t>durch einen Laserpointer</w:t>
      </w:r>
    </w:p>
    <w:p w:rsidR="00757889" w:rsidRDefault="00757889" w:rsidP="003F2648">
      <w:pPr>
        <w:pStyle w:val="Listenabsatz"/>
        <w:numPr>
          <w:ilvl w:val="0"/>
          <w:numId w:val="2"/>
        </w:numPr>
      </w:pPr>
      <w:r>
        <w:t>Einfach zu realisieren und benötigt keine Eingewöhnung</w:t>
      </w:r>
    </w:p>
    <w:p w:rsidR="00757889" w:rsidRDefault="00757889" w:rsidP="003F2648">
      <w:pPr>
        <w:pStyle w:val="Listenabsatz"/>
        <w:numPr>
          <w:ilvl w:val="0"/>
          <w:numId w:val="2"/>
        </w:numPr>
      </w:pPr>
      <w:r>
        <w:t>Kann für den Benutzer desorientierend sein</w:t>
      </w:r>
    </w:p>
    <w:p w:rsidR="00757889" w:rsidRDefault="00757889" w:rsidP="00757889">
      <w:pPr>
        <w:pStyle w:val="berschrift3"/>
      </w:pPr>
      <w:r>
        <w:t xml:space="preserve">Bewegung </w:t>
      </w:r>
      <w:proofErr w:type="gramStart"/>
      <w:r>
        <w:t>durch einen konstant schnelle Bewegung</w:t>
      </w:r>
      <w:proofErr w:type="gramEnd"/>
    </w:p>
    <w:p w:rsidR="00757889" w:rsidRDefault="00757889" w:rsidP="00757889">
      <w:pPr>
        <w:pStyle w:val="Listenabsatz"/>
        <w:numPr>
          <w:ilvl w:val="0"/>
          <w:numId w:val="2"/>
        </w:numPr>
      </w:pPr>
      <w:r>
        <w:t>Bewegung hierbei nur an bestimmten Fixpunkten</w:t>
      </w:r>
    </w:p>
    <w:p w:rsidR="00757889" w:rsidRDefault="00757889" w:rsidP="00757889">
      <w:pPr>
        <w:pStyle w:val="Listenabsatz"/>
        <w:numPr>
          <w:ilvl w:val="0"/>
          <w:numId w:val="2"/>
        </w:numPr>
      </w:pPr>
      <w:r>
        <w:t>Bewegung sollte durch den Nutzer besteuert werden</w:t>
      </w:r>
    </w:p>
    <w:p w:rsidR="00757889" w:rsidRDefault="00951594" w:rsidP="00757889">
      <w:pPr>
        <w:pStyle w:val="berschrift3"/>
      </w:pPr>
      <w:r>
        <w:t xml:space="preserve">Änderung des Kamerapunktes </w:t>
      </w:r>
    </w:p>
    <w:p w:rsidR="00951594" w:rsidRDefault="00951594" w:rsidP="00951594">
      <w:pPr>
        <w:pStyle w:val="berschrift3"/>
      </w:pPr>
      <w:r>
        <w:t>HMD Beschleunigung</w:t>
      </w:r>
    </w:p>
    <w:p w:rsidR="00951594" w:rsidRDefault="00951594" w:rsidP="00951594">
      <w:pPr>
        <w:pStyle w:val="Listenabsatz"/>
        <w:numPr>
          <w:ilvl w:val="0"/>
          <w:numId w:val="2"/>
        </w:numPr>
      </w:pPr>
      <w:r>
        <w:t>Durch Neigung des Körpers soll sich der Benutzer bewegen</w:t>
      </w:r>
    </w:p>
    <w:p w:rsidR="00951594" w:rsidRDefault="00951594" w:rsidP="00951594">
      <w:pPr>
        <w:pStyle w:val="Listenabsatz"/>
        <w:numPr>
          <w:ilvl w:val="0"/>
          <w:numId w:val="2"/>
        </w:numPr>
      </w:pPr>
      <w:r>
        <w:t>Sinnvoll bei Szene wo um die Ecke schauen sinnvoll sein könnte</w:t>
      </w:r>
    </w:p>
    <w:p w:rsidR="00951594" w:rsidRDefault="00951594" w:rsidP="00951594">
      <w:pPr>
        <w:pStyle w:val="Listenabsatz"/>
        <w:numPr>
          <w:ilvl w:val="0"/>
          <w:numId w:val="2"/>
        </w:numPr>
      </w:pPr>
      <w:r>
        <w:t>Nachteil hierbei ist das der Benutzer seinen Kopf nicht mehr drehen kann</w:t>
      </w:r>
    </w:p>
    <w:p w:rsidR="00951594" w:rsidRDefault="00951594" w:rsidP="00951594">
      <w:pPr>
        <w:pStyle w:val="berschrift3"/>
      </w:pPr>
      <w:r>
        <w:t>Tunnel Vision</w:t>
      </w:r>
    </w:p>
    <w:p w:rsidR="00951594" w:rsidRDefault="00951594" w:rsidP="00951594">
      <w:pPr>
        <w:pStyle w:val="Listenabsatz"/>
        <w:numPr>
          <w:ilvl w:val="0"/>
          <w:numId w:val="2"/>
        </w:numPr>
      </w:pPr>
      <w:r>
        <w:t>Ausblenden von unnützen Informationen</w:t>
      </w:r>
    </w:p>
    <w:p w:rsidR="00951594" w:rsidRDefault="00951594" w:rsidP="00951594">
      <w:pPr>
        <w:pStyle w:val="Listenabsatz"/>
        <w:numPr>
          <w:ilvl w:val="0"/>
          <w:numId w:val="2"/>
        </w:numPr>
      </w:pPr>
      <w:r>
        <w:t>Sinn ist es dem Nutzer eine statische Umgebung vorzuspielen, welcher aber sich in der Zeit trotzdem bewegt</w:t>
      </w:r>
    </w:p>
    <w:p w:rsidR="00951594" w:rsidRDefault="00951594" w:rsidP="00951594">
      <w:pPr>
        <w:pStyle w:val="berschrift3"/>
      </w:pPr>
      <w:r>
        <w:t>Input Verzögerung ist sinnvoll</w:t>
      </w:r>
    </w:p>
    <w:p w:rsidR="00951594" w:rsidRDefault="00951594" w:rsidP="00951594">
      <w:pPr>
        <w:pStyle w:val="Listenabsatz"/>
        <w:numPr>
          <w:ilvl w:val="0"/>
          <w:numId w:val="2"/>
        </w:numPr>
      </w:pPr>
      <w:r>
        <w:t>Es sollte eine Verzögerung zwischen der Eingabe durch den Benutzer und der eigentlichen Bewegung in VR sein</w:t>
      </w:r>
    </w:p>
    <w:p w:rsidR="002D6B73" w:rsidRDefault="002D6B73" w:rsidP="00951594">
      <w:pPr>
        <w:pStyle w:val="Listenabsatz"/>
        <w:numPr>
          <w:ilvl w:val="0"/>
          <w:numId w:val="2"/>
        </w:numPr>
      </w:pPr>
      <w:r>
        <w:t>Tutorial kann darauf hinweisen und später vielleicht fragen ob die Verzögerung geringer sein soll oder die Meldung, falls vorhanden ausgeblendet werden kann</w:t>
      </w:r>
    </w:p>
    <w:p w:rsidR="002D6B73" w:rsidRDefault="002D6B73" w:rsidP="002D6B73">
      <w:pPr>
        <w:pStyle w:val="berschrift3"/>
      </w:pPr>
      <w:r>
        <w:t>Bewegung der Umwelt direkt</w:t>
      </w:r>
    </w:p>
    <w:p w:rsidR="002D6B73" w:rsidRDefault="002D6B73" w:rsidP="002D6B73">
      <w:pPr>
        <w:pStyle w:val="Listenabsatz"/>
        <w:numPr>
          <w:ilvl w:val="0"/>
          <w:numId w:val="2"/>
        </w:numPr>
      </w:pPr>
      <w:r>
        <w:t>Dabei kann der Benutzer seine Umgebung greifen und dann bewegen</w:t>
      </w:r>
    </w:p>
    <w:p w:rsidR="002D6B73" w:rsidRDefault="002D6B73" w:rsidP="002D6B73">
      <w:pPr>
        <w:pStyle w:val="Listenabsatz"/>
        <w:numPr>
          <w:ilvl w:val="0"/>
          <w:numId w:val="2"/>
        </w:numPr>
      </w:pPr>
      <w:r>
        <w:t>Änderung des Hintergrundes möglich</w:t>
      </w:r>
    </w:p>
    <w:p w:rsidR="005416D7" w:rsidRDefault="002D6B73" w:rsidP="002D6B73">
      <w:pPr>
        <w:pStyle w:val="berschrift2"/>
      </w:pPr>
      <w:r>
        <w:t>Benutzereingaben</w:t>
      </w:r>
    </w:p>
    <w:p w:rsidR="002D6B73" w:rsidRDefault="00D774B1" w:rsidP="00D774B1">
      <w:pPr>
        <w:pStyle w:val="berschrift3"/>
      </w:pPr>
      <w:r>
        <w:t>Standard Controllereinstellungen verwenden</w:t>
      </w:r>
    </w:p>
    <w:p w:rsidR="00D774B1" w:rsidRDefault="00D774B1" w:rsidP="00D774B1">
      <w:hyperlink r:id="rId13" w:history="1">
        <w:r w:rsidRPr="00C933A2">
          <w:rPr>
            <w:rStyle w:val="Hyperlink"/>
          </w:rPr>
          <w:t>https://developer.oculus.com/blog/tech-note-touch-button-mapping-best-practices/</w:t>
        </w:r>
      </w:hyperlink>
    </w:p>
    <w:p w:rsidR="00D774B1" w:rsidRDefault="00D774B1" w:rsidP="00D774B1">
      <w:pPr>
        <w:pStyle w:val="berschrift3"/>
      </w:pPr>
      <w:r>
        <w:t>6DOF Controller</w:t>
      </w:r>
    </w:p>
    <w:p w:rsidR="00D774B1" w:rsidRDefault="00D774B1" w:rsidP="00D774B1">
      <w:pPr>
        <w:pStyle w:val="berschrift4"/>
      </w:pPr>
      <w:r>
        <w:t>Hände in VR</w:t>
      </w:r>
    </w:p>
    <w:p w:rsidR="00D774B1" w:rsidRDefault="00D774B1" w:rsidP="00D774B1">
      <w:pPr>
        <w:pStyle w:val="Listenabsatz"/>
        <w:numPr>
          <w:ilvl w:val="0"/>
          <w:numId w:val="2"/>
        </w:numPr>
      </w:pPr>
      <w:r>
        <w:t xml:space="preserve">Wenn richtig gemacht erkennt der Benutzer </w:t>
      </w:r>
      <w:proofErr w:type="gramStart"/>
      <w:r>
        <w:t>seinen eigenen Hände</w:t>
      </w:r>
      <w:proofErr w:type="gramEnd"/>
      <w:r>
        <w:t xml:space="preserve"> und weiß was er damit machen kann</w:t>
      </w:r>
    </w:p>
    <w:p w:rsidR="00D774B1" w:rsidRDefault="00D774B1" w:rsidP="00D774B1">
      <w:pPr>
        <w:pStyle w:val="Listenabsatz"/>
        <w:numPr>
          <w:ilvl w:val="1"/>
          <w:numId w:val="2"/>
        </w:numPr>
      </w:pPr>
      <w:r>
        <w:t xml:space="preserve">Schieben Greifen Zeigen </w:t>
      </w:r>
    </w:p>
    <w:p w:rsidR="00D774B1" w:rsidRDefault="00D774B1" w:rsidP="00D774B1">
      <w:pPr>
        <w:pStyle w:val="Listenabsatz"/>
        <w:numPr>
          <w:ilvl w:val="0"/>
          <w:numId w:val="2"/>
        </w:numPr>
      </w:pPr>
      <w:hyperlink r:id="rId14" w:history="1">
        <w:r w:rsidRPr="00C933A2">
          <w:rPr>
            <w:rStyle w:val="Hyperlink"/>
          </w:rPr>
          <w:t>https://developer.oculus.com/blog/implementing-quality-hands-with-oculus-touch/</w:t>
        </w:r>
      </w:hyperlink>
    </w:p>
    <w:p w:rsidR="00D774B1" w:rsidRDefault="00D774B1" w:rsidP="00D774B1">
      <w:pPr>
        <w:pStyle w:val="Listenabsatz"/>
        <w:numPr>
          <w:ilvl w:val="1"/>
          <w:numId w:val="2"/>
        </w:numPr>
      </w:pPr>
      <w:r>
        <w:t>Einführung von Oculus</w:t>
      </w:r>
    </w:p>
    <w:p w:rsidR="00D774B1" w:rsidRDefault="006C2F3E" w:rsidP="00D774B1">
      <w:pPr>
        <w:pStyle w:val="Listenabsatz"/>
        <w:numPr>
          <w:ilvl w:val="0"/>
          <w:numId w:val="2"/>
        </w:numPr>
      </w:pPr>
      <w:r>
        <w:t>Größe der Hände sollte einstellbar sein</w:t>
      </w:r>
    </w:p>
    <w:p w:rsidR="006C2F3E" w:rsidRDefault="006C2F3E" w:rsidP="006C2F3E">
      <w:pPr>
        <w:pStyle w:val="Listenabsatz"/>
        <w:numPr>
          <w:ilvl w:val="0"/>
          <w:numId w:val="2"/>
        </w:numPr>
      </w:pPr>
      <w:r>
        <w:t>Benutzer fühlt sich wohl, wenn seine Hände in echt denen in VR entsprechen</w:t>
      </w:r>
    </w:p>
    <w:p w:rsidR="006C2F3E" w:rsidRDefault="006C2F3E" w:rsidP="006C2F3E">
      <w:pPr>
        <w:pStyle w:val="Listenabsatz"/>
        <w:numPr>
          <w:ilvl w:val="0"/>
          <w:numId w:val="2"/>
        </w:numPr>
      </w:pPr>
      <w:r>
        <w:t>Tracking sollte auch weiter durch Objekte gehen Kollision mit Hindernissen ist nicht sinnvoll</w:t>
      </w:r>
    </w:p>
    <w:p w:rsidR="006C2F3E" w:rsidRDefault="006C2F3E" w:rsidP="006C2F3E">
      <w:pPr>
        <w:pStyle w:val="Listenabsatz"/>
        <w:numPr>
          <w:ilvl w:val="1"/>
          <w:numId w:val="2"/>
        </w:numPr>
      </w:pPr>
      <w:r>
        <w:t>Entweder dann die Hände transparent machen oder das Objekt</w:t>
      </w:r>
    </w:p>
    <w:p w:rsidR="006C2F3E" w:rsidRDefault="006C2F3E" w:rsidP="006C2F3E">
      <w:pPr>
        <w:pStyle w:val="Listenabsatz"/>
        <w:numPr>
          <w:ilvl w:val="0"/>
          <w:numId w:val="2"/>
        </w:numPr>
      </w:pPr>
      <w:r>
        <w:t xml:space="preserve">Sollten sich nicht von </w:t>
      </w:r>
      <w:proofErr w:type="gramStart"/>
      <w:r>
        <w:t>alleine</w:t>
      </w:r>
      <w:proofErr w:type="gramEnd"/>
      <w:r>
        <w:t xml:space="preserve"> bewegen und nicht animiert werden</w:t>
      </w:r>
    </w:p>
    <w:p w:rsidR="006C2F3E" w:rsidRDefault="006C2F3E" w:rsidP="006C2F3E">
      <w:pPr>
        <w:pStyle w:val="Listenabsatz"/>
        <w:numPr>
          <w:ilvl w:val="0"/>
          <w:numId w:val="2"/>
        </w:numPr>
      </w:pPr>
      <w:r>
        <w:lastRenderedPageBreak/>
        <w:t xml:space="preserve">Keine </w:t>
      </w:r>
      <w:proofErr w:type="spellStart"/>
      <w:r>
        <w:t>Elbogen</w:t>
      </w:r>
      <w:proofErr w:type="spellEnd"/>
      <w:r>
        <w:t xml:space="preserve"> darstellen</w:t>
      </w:r>
    </w:p>
    <w:p w:rsidR="006C2F3E" w:rsidRDefault="006C2F3E" w:rsidP="006C2F3E">
      <w:pPr>
        <w:pStyle w:val="berschrift4"/>
      </w:pPr>
      <w:r>
        <w:t>Interaktion mit der virtuellen Welt</w:t>
      </w:r>
    </w:p>
    <w:p w:rsidR="006C2F3E" w:rsidRDefault="00EE7E34" w:rsidP="006C2F3E">
      <w:pPr>
        <w:pStyle w:val="Listenabsatz"/>
        <w:numPr>
          <w:ilvl w:val="0"/>
          <w:numId w:val="2"/>
        </w:numPr>
      </w:pPr>
      <w:r>
        <w:t>Kraft, Drehmoment und Widerstand könne nicht richtig dargestellt werden</w:t>
      </w:r>
    </w:p>
    <w:p w:rsidR="00EE7E34" w:rsidRPr="006C2F3E" w:rsidRDefault="00EE7E34" w:rsidP="006C2F3E">
      <w:pPr>
        <w:pStyle w:val="Listenabsatz"/>
        <w:numPr>
          <w:ilvl w:val="0"/>
          <w:numId w:val="2"/>
        </w:numPr>
      </w:pPr>
      <w:r>
        <w:t>Aktionen mit 2 Händen sind schwierig</w:t>
      </w:r>
      <w:bookmarkStart w:id="0" w:name="_GoBack"/>
      <w:bookmarkEnd w:id="0"/>
    </w:p>
    <w:sectPr w:rsidR="00EE7E34" w:rsidRPr="006C2F3E" w:rsidSect="008064B3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44B19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78A760D"/>
    <w:multiLevelType w:val="hybridMultilevel"/>
    <w:tmpl w:val="67D85926"/>
    <w:lvl w:ilvl="0" w:tplc="F93ADA3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313"/>
    <w:rsid w:val="000E7CCF"/>
    <w:rsid w:val="00154A92"/>
    <w:rsid w:val="0023278E"/>
    <w:rsid w:val="0024459D"/>
    <w:rsid w:val="002460E2"/>
    <w:rsid w:val="00247E40"/>
    <w:rsid w:val="002536CE"/>
    <w:rsid w:val="0026115D"/>
    <w:rsid w:val="002D6B73"/>
    <w:rsid w:val="002D71B3"/>
    <w:rsid w:val="00361A8D"/>
    <w:rsid w:val="00367D2D"/>
    <w:rsid w:val="00380B48"/>
    <w:rsid w:val="0038228D"/>
    <w:rsid w:val="00387EB4"/>
    <w:rsid w:val="003C0012"/>
    <w:rsid w:val="003D7B9F"/>
    <w:rsid w:val="003F2648"/>
    <w:rsid w:val="003F3425"/>
    <w:rsid w:val="003F7313"/>
    <w:rsid w:val="00426DEA"/>
    <w:rsid w:val="004923E1"/>
    <w:rsid w:val="004A2AA2"/>
    <w:rsid w:val="005416D7"/>
    <w:rsid w:val="005A0581"/>
    <w:rsid w:val="005C3E15"/>
    <w:rsid w:val="005D6997"/>
    <w:rsid w:val="00610378"/>
    <w:rsid w:val="00692855"/>
    <w:rsid w:val="00697965"/>
    <w:rsid w:val="006C2F3E"/>
    <w:rsid w:val="007252B1"/>
    <w:rsid w:val="00757889"/>
    <w:rsid w:val="008064B3"/>
    <w:rsid w:val="008704F9"/>
    <w:rsid w:val="00894658"/>
    <w:rsid w:val="008C2C17"/>
    <w:rsid w:val="00951594"/>
    <w:rsid w:val="00983775"/>
    <w:rsid w:val="00A8123C"/>
    <w:rsid w:val="00A963BB"/>
    <w:rsid w:val="00AC1B02"/>
    <w:rsid w:val="00B36C1A"/>
    <w:rsid w:val="00B93951"/>
    <w:rsid w:val="00BC0F3E"/>
    <w:rsid w:val="00BE4706"/>
    <w:rsid w:val="00BF1F7A"/>
    <w:rsid w:val="00C036B4"/>
    <w:rsid w:val="00C15E0F"/>
    <w:rsid w:val="00C31FCB"/>
    <w:rsid w:val="00C3732A"/>
    <w:rsid w:val="00C76CB4"/>
    <w:rsid w:val="00D7496F"/>
    <w:rsid w:val="00D774B1"/>
    <w:rsid w:val="00EA19BD"/>
    <w:rsid w:val="00EE03FC"/>
    <w:rsid w:val="00EE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C392E"/>
  <w15:chartTrackingRefBased/>
  <w15:docId w15:val="{A24F87A2-7524-46B6-95D0-D697BA36B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064B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064B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064B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064B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064B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064B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064B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064B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064B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8064B3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064B3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06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064B3"/>
    <w:pPr>
      <w:numPr>
        <w:numId w:val="0"/>
      </w:num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064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064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064B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064B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064B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064B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064B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064B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73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7313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361A8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C2C1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C2C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eveloper.oculus.com/blog/tech-note-touch-button-mapping-best-practices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eveloper.oculus.com/blog/implementing-quality-hands-with-oculus-touch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tudium\Studium\Dokumentation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1313F14498841DB841F7AFED77015E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A3DF148-77A5-4CC5-99C4-729ADB514C0A}"/>
      </w:docPartPr>
      <w:docPartBody>
        <w:p w:rsidR="00A167B2" w:rsidRDefault="00D42AF8">
          <w:pPr>
            <w:pStyle w:val="B1313F14498841DB841F7AFED77015E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0D4299B7DB9D4B1E9B30E26686CFD54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25B5B6-DE8F-442D-BCF3-75B15499BE7C}"/>
      </w:docPartPr>
      <w:docPartBody>
        <w:p w:rsidR="00A167B2" w:rsidRDefault="00D42AF8">
          <w:pPr>
            <w:pStyle w:val="0D4299B7DB9D4B1E9B30E26686CFD541"/>
          </w:pPr>
          <w:r>
            <w:rPr>
              <w:color w:val="4472C4" w:themeColor="accent1"/>
              <w:sz w:val="28"/>
              <w:szCs w:val="28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AF8"/>
    <w:rsid w:val="0015591D"/>
    <w:rsid w:val="002511FF"/>
    <w:rsid w:val="0027798E"/>
    <w:rsid w:val="006B6A8D"/>
    <w:rsid w:val="008E1E71"/>
    <w:rsid w:val="008F0B23"/>
    <w:rsid w:val="00A167B2"/>
    <w:rsid w:val="00D4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1313F14498841DB841F7AFED77015E6">
    <w:name w:val="B1313F14498841DB841F7AFED77015E6"/>
  </w:style>
  <w:style w:type="paragraph" w:customStyle="1" w:styleId="0D4299B7DB9D4B1E9B30E26686CFD541">
    <w:name w:val="0D4299B7DB9D4B1E9B30E26686CFD5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89EE0-E3AE-457C-85BB-DB64CFA41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Dokumentationen.dotx</Template>
  <TotalTime>0</TotalTime>
  <Pages>9</Pages>
  <Words>1217</Words>
  <Characters>7669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Design von Software</vt:lpstr>
    </vt:vector>
  </TitlesOfParts>
  <Company/>
  <LinksUpToDate>false</LinksUpToDate>
  <CharactersWithSpaces>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von Software</dc:title>
  <dc:subject/>
  <dc:creator>Justin Scholz</dc:creator>
  <cp:keywords/>
  <dc:description/>
  <cp:lastModifiedBy>Justin Scholz</cp:lastModifiedBy>
  <cp:revision>17</cp:revision>
  <dcterms:created xsi:type="dcterms:W3CDTF">2019-04-29T14:36:00Z</dcterms:created>
  <dcterms:modified xsi:type="dcterms:W3CDTF">2019-05-07T17:21:00Z</dcterms:modified>
</cp:coreProperties>
</file>